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A23833" w:rsidP="007A1DE8">
      <w:pPr>
        <w:pStyle w:val="Title"/>
        <w:jc w:val="right"/>
        <w:rPr>
          <w:lang w:val="en-US"/>
        </w:rPr>
      </w:pPr>
      <w:r>
        <w:rPr>
          <w:lang w:val="en-US"/>
        </w:rPr>
        <w:t>Mô hình Use case</w:t>
      </w:r>
      <w:r w:rsidR="007A1DE8">
        <w:rPr>
          <w:lang w:val="en-US"/>
        </w:rPr>
        <w:t xml:space="preserve"> </w:t>
      </w:r>
      <w:r w:rsidR="00F85381" w:rsidRPr="00F85381">
        <w:t xml:space="preserve"> </w:t>
      </w:r>
      <w:r w:rsidR="00F85381" w:rsidRPr="00F85381">
        <w:rPr>
          <w:color w:val="0000FF"/>
          <w:lang w:val="en-US"/>
        </w:rPr>
        <w:t xml:space="preserve">Hệ thống web quản lý quán ăn 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F85381">
        <w:rPr>
          <w:rFonts w:ascii="Arial" w:hAnsi="Arial"/>
          <w:color w:val="0000FF"/>
          <w:sz w:val="34"/>
          <w:szCs w:val="30"/>
          <w:lang w:val="en-US"/>
        </w:rPr>
        <w:t>&lt;1.0</w:t>
      </w:r>
      <w:r w:rsidR="00DC363E">
        <w:rPr>
          <w:rFonts w:ascii="Arial" w:hAnsi="Arial"/>
          <w:color w:val="0000FF"/>
          <w:sz w:val="34"/>
          <w:szCs w:val="30"/>
          <w:lang w:val="en-US"/>
        </w:rPr>
        <w:t>&gt;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DC363E" w:rsidRPr="003548A8" w:rsidRDefault="00F85381" w:rsidP="00F85381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18424027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Nguyễn Xuân Hiếu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F85381" w:rsidP="00F85381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09</w:t>
            </w:r>
            <w:r w:rsidR="00E95D0C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02/20202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F85381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F85381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F85381">
              <w:rPr>
                <w:rFonts w:eastAsia="SimSun"/>
                <w:color w:val="0000FF"/>
                <w:lang w:val="en-US"/>
              </w:rPr>
              <w:t>Mô hình Use case</w:t>
            </w:r>
            <w:r>
              <w:rPr>
                <w:rFonts w:eastAsia="SimSun"/>
                <w:color w:val="0000FF"/>
                <w:lang w:val="en-US"/>
              </w:rPr>
              <w:t xml:space="preserve"> của</w:t>
            </w:r>
            <w:r w:rsidRPr="00F85381">
              <w:rPr>
                <w:rFonts w:eastAsia="SimSun"/>
                <w:color w:val="0000FF"/>
                <w:lang w:val="en-US"/>
              </w:rPr>
              <w:t xml:space="preserve">  Hệ thống web quản lý quán ăn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F85381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F85381">
              <w:rPr>
                <w:rFonts w:eastAsia="SimSun"/>
                <w:color w:val="0000FF"/>
                <w:lang w:val="en-US"/>
              </w:rPr>
              <w:t>18424027 – Nguyễn Xuân Hiếu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60493B" w:rsidRPr="008D3541" w:rsidRDefault="00A2383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0773" w:history="1">
        <w:r w:rsidR="0060493B" w:rsidRPr="00D1174A">
          <w:rPr>
            <w:rStyle w:val="Hyperlink"/>
            <w:noProof/>
          </w:rPr>
          <w:t>1.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 xml:space="preserve">Sơ đồ </w:t>
        </w:r>
        <w:r w:rsidR="0060493B" w:rsidRPr="00D1174A">
          <w:rPr>
            <w:rStyle w:val="Hyperlink"/>
            <w:noProof/>
          </w:rPr>
          <w:t>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_Toc369450773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6A358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4" w:history="1">
        <w:r w:rsidR="0060493B" w:rsidRPr="00D1174A">
          <w:rPr>
            <w:rStyle w:val="Hyperlink"/>
            <w:noProof/>
            <w:lang w:val="en-US"/>
          </w:rPr>
          <w:t>2.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Actor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_Toc369450774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6A358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5" w:history="1">
        <w:r w:rsidR="0060493B" w:rsidRPr="00D1174A">
          <w:rPr>
            <w:rStyle w:val="Hyperlink"/>
            <w:noProof/>
            <w:lang w:val="en-US"/>
          </w:rPr>
          <w:t>3.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_Toc369450775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6A358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6" w:history="1">
        <w:r w:rsidR="0060493B" w:rsidRPr="00D1174A">
          <w:rPr>
            <w:rStyle w:val="Hyperlink"/>
            <w:noProof/>
            <w:lang w:val="en-US"/>
          </w:rPr>
          <w:t>4.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_Toc369450776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6A358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7" w:history="1">
        <w:r w:rsidR="0060493B" w:rsidRPr="00D1174A">
          <w:rPr>
            <w:rStyle w:val="Hyperlink"/>
            <w:noProof/>
            <w:lang w:val="en-US"/>
          </w:rPr>
          <w:t>4.1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 “Tên Use-case”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_Toc369450777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0" w:name="_Toc369450773"/>
      <w:r>
        <w:rPr>
          <w:lang w:val="en-US"/>
        </w:rPr>
        <w:t xml:space="preserve">Sơ đồ </w:t>
      </w:r>
      <w:r>
        <w:t>Use-case</w:t>
      </w:r>
      <w:bookmarkEnd w:id="0"/>
    </w:p>
    <w:p w:rsidR="00A23833" w:rsidRDefault="0089277B" w:rsidP="00A23833">
      <w:pPr>
        <w:jc w:val="both"/>
      </w:pPr>
      <w:r w:rsidRPr="0089277B">
        <w:drawing>
          <wp:inline distT="0" distB="0" distL="0" distR="0" wp14:anchorId="46E4425B" wp14:editId="4C7B7FA9">
            <wp:extent cx="5732145" cy="3021330"/>
            <wp:effectExtent l="0" t="0" r="190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1" w:name="_Toc369450774"/>
      <w:bookmarkStart w:id="2" w:name="_Toc451996089"/>
      <w:bookmarkStart w:id="3" w:name="_Toc452184222"/>
      <w:bookmarkStart w:id="4" w:name="_Toc452186669"/>
      <w:bookmarkStart w:id="5" w:name="_Toc452198046"/>
      <w:bookmarkStart w:id="6" w:name="_Toc460198367"/>
      <w:r>
        <w:rPr>
          <w:lang w:val="en-US"/>
        </w:rPr>
        <w:t>Danh sách các Actor</w:t>
      </w:r>
      <w:bookmarkEnd w:id="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2C7AF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2C7AFF" w:rsidP="008D3541">
            <w:pPr>
              <w:rPr>
                <w:lang w:val="en-US"/>
              </w:rPr>
            </w:pPr>
            <w:r>
              <w:rPr>
                <w:lang w:val="en-US"/>
              </w:rPr>
              <w:t>Khách hàng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2C7AFF" w:rsidP="0089277B">
            <w:pPr>
              <w:rPr>
                <w:lang w:val="en-US"/>
              </w:rPr>
            </w:pPr>
            <w:r>
              <w:rPr>
                <w:lang w:val="en-US"/>
              </w:rPr>
              <w:t>Người mua hàng, sử dụng hệ thống</w:t>
            </w:r>
            <w:r w:rsidR="0089277B">
              <w:rPr>
                <w:lang w:val="en-US"/>
              </w:rPr>
              <w:t xml:space="preserve"> để xem thông tin về hệ thống quán ăn (chi nhánh, món ăn) và đặt món online </w:t>
            </w:r>
          </w:p>
        </w:tc>
      </w:tr>
      <w:tr w:rsidR="0089277B" w:rsidRPr="008D3541" w:rsidTr="008D3541">
        <w:tc>
          <w:tcPr>
            <w:tcW w:w="763" w:type="dxa"/>
            <w:shd w:val="clear" w:color="auto" w:fill="auto"/>
          </w:tcPr>
          <w:p w:rsidR="0089277B" w:rsidRDefault="0089277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89277B" w:rsidRDefault="0089277B" w:rsidP="008D3541">
            <w:pPr>
              <w:rPr>
                <w:lang w:val="en-US"/>
              </w:rPr>
            </w:pPr>
            <w:r>
              <w:rPr>
                <w:lang w:val="en-US"/>
              </w:rPr>
              <w:t>Nhân viên bán hàng tại chi nhánh</w:t>
            </w:r>
          </w:p>
        </w:tc>
        <w:tc>
          <w:tcPr>
            <w:tcW w:w="5651" w:type="dxa"/>
            <w:shd w:val="clear" w:color="auto" w:fill="auto"/>
          </w:tcPr>
          <w:p w:rsidR="0089277B" w:rsidRDefault="0089277B" w:rsidP="0089277B">
            <w:pPr>
              <w:rPr>
                <w:lang w:val="en-US"/>
              </w:rPr>
            </w:pPr>
            <w:r>
              <w:rPr>
                <w:lang w:val="en-US"/>
              </w:rPr>
              <w:t>Nhân viên làm việc tại chi nhánh, nhận yêu cầu đặt hàng và xuất hóa đơn cho khách hàng đến ăn tại chi nhánh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89277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89277B" w:rsidP="008D3541">
            <w:pPr>
              <w:rPr>
                <w:lang w:val="en-US"/>
              </w:rPr>
            </w:pPr>
            <w:r>
              <w:rPr>
                <w:lang w:val="en-US"/>
              </w:rPr>
              <w:t>Bộ phận quản lý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89277B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 hệ thống quán ăn</w:t>
            </w:r>
          </w:p>
        </w:tc>
      </w:tr>
    </w:tbl>
    <w:p w:rsidR="00A23833" w:rsidRDefault="00A23833" w:rsidP="00A23833">
      <w:pPr>
        <w:pStyle w:val="BodyText"/>
        <w:rPr>
          <w:lang w:val="en-US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7" w:name="_Toc369450775"/>
      <w:r>
        <w:rPr>
          <w:lang w:val="en-US"/>
        </w:rPr>
        <w:t>Danh sách các Use-case</w:t>
      </w:r>
      <w:bookmarkEnd w:id="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Use-case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89277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89277B" w:rsidP="008D3541">
            <w:pPr>
              <w:rPr>
                <w:lang w:val="en-US"/>
              </w:rPr>
            </w:pPr>
            <w:r>
              <w:rPr>
                <w:lang w:val="en-US"/>
              </w:rPr>
              <w:t>Đăng nhập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89277B" w:rsidP="008D3541">
            <w:pPr>
              <w:rPr>
                <w:lang w:val="en-US"/>
              </w:rPr>
            </w:pPr>
            <w:r>
              <w:rPr>
                <w:lang w:val="en-US"/>
              </w:rPr>
              <w:t>User đăng nhập vào hệ thống đẻ xác định danh tính, chức năng, nghiệp vụ trong hệ thống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89277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89277B" w:rsidP="008D3541">
            <w:pPr>
              <w:rPr>
                <w:lang w:val="en-US"/>
              </w:rPr>
            </w:pPr>
            <w:r>
              <w:rPr>
                <w:lang w:val="en-US"/>
              </w:rPr>
              <w:t>Đăng kí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89277B" w:rsidP="008D3541">
            <w:pPr>
              <w:rPr>
                <w:lang w:val="en-US"/>
              </w:rPr>
            </w:pPr>
            <w:r>
              <w:rPr>
                <w:lang w:val="en-US"/>
              </w:rPr>
              <w:t>Khách hàng đăng kí tài khoản trên hệ thống</w:t>
            </w:r>
          </w:p>
        </w:tc>
      </w:tr>
      <w:tr w:rsidR="00CB3D2B" w:rsidRPr="008D3541" w:rsidTr="008D3541">
        <w:tc>
          <w:tcPr>
            <w:tcW w:w="763" w:type="dxa"/>
            <w:shd w:val="clear" w:color="auto" w:fill="auto"/>
          </w:tcPr>
          <w:p w:rsidR="00CB3D2B" w:rsidRDefault="00CB3D2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CB3D2B" w:rsidRDefault="00CB3D2B" w:rsidP="008D3541">
            <w:pPr>
              <w:rPr>
                <w:lang w:val="en-US"/>
              </w:rPr>
            </w:pPr>
            <w:r>
              <w:rPr>
                <w:lang w:val="en-US"/>
              </w:rPr>
              <w:t>Xem danh sách chi nhánh</w:t>
            </w:r>
          </w:p>
        </w:tc>
        <w:tc>
          <w:tcPr>
            <w:tcW w:w="5651" w:type="dxa"/>
            <w:shd w:val="clear" w:color="auto" w:fill="auto"/>
          </w:tcPr>
          <w:p w:rsidR="00CB3D2B" w:rsidRDefault="00CB3D2B" w:rsidP="008D3541">
            <w:pPr>
              <w:rPr>
                <w:lang w:val="en-US"/>
              </w:rPr>
            </w:pPr>
            <w:r>
              <w:rPr>
                <w:lang w:val="en-US"/>
              </w:rPr>
              <w:t>Xem thông tin về hệ thống chi nhánh</w:t>
            </w:r>
          </w:p>
        </w:tc>
      </w:tr>
      <w:tr w:rsidR="00CB3D2B" w:rsidRPr="008D3541" w:rsidTr="008D3541">
        <w:tc>
          <w:tcPr>
            <w:tcW w:w="763" w:type="dxa"/>
            <w:shd w:val="clear" w:color="auto" w:fill="auto"/>
          </w:tcPr>
          <w:p w:rsidR="00CB3D2B" w:rsidRDefault="00CB3D2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:rsidR="00CB3D2B" w:rsidRDefault="00CB3D2B" w:rsidP="008D3541">
            <w:pPr>
              <w:rPr>
                <w:lang w:val="en-US"/>
              </w:rPr>
            </w:pPr>
            <w:r>
              <w:rPr>
                <w:lang w:val="en-US"/>
              </w:rPr>
              <w:t>Xem danh sách món ăn</w:t>
            </w:r>
          </w:p>
        </w:tc>
        <w:tc>
          <w:tcPr>
            <w:tcW w:w="5651" w:type="dxa"/>
            <w:shd w:val="clear" w:color="auto" w:fill="auto"/>
          </w:tcPr>
          <w:p w:rsidR="00CB3D2B" w:rsidRDefault="00CB3D2B" w:rsidP="008D3541">
            <w:pPr>
              <w:rPr>
                <w:lang w:val="en-US"/>
              </w:rPr>
            </w:pPr>
            <w:r>
              <w:rPr>
                <w:lang w:val="en-US"/>
              </w:rPr>
              <w:t>Xem danh dách món ăn của hệ thống</w:t>
            </w:r>
          </w:p>
        </w:tc>
      </w:tr>
      <w:tr w:rsidR="00CB3D2B" w:rsidRPr="008D3541" w:rsidTr="008D3541">
        <w:tc>
          <w:tcPr>
            <w:tcW w:w="763" w:type="dxa"/>
            <w:shd w:val="clear" w:color="auto" w:fill="auto"/>
          </w:tcPr>
          <w:p w:rsidR="00CB3D2B" w:rsidRDefault="00CB3D2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:rsidR="00CB3D2B" w:rsidRDefault="00CB3D2B" w:rsidP="008D3541">
            <w:pPr>
              <w:rPr>
                <w:lang w:val="en-US"/>
              </w:rPr>
            </w:pPr>
            <w:r>
              <w:rPr>
                <w:lang w:val="en-US"/>
              </w:rPr>
              <w:t>Đưa vào đơn hàng</w:t>
            </w:r>
          </w:p>
        </w:tc>
        <w:tc>
          <w:tcPr>
            <w:tcW w:w="5651" w:type="dxa"/>
            <w:shd w:val="clear" w:color="auto" w:fill="auto"/>
          </w:tcPr>
          <w:p w:rsidR="00CB3D2B" w:rsidRDefault="00CB3D2B" w:rsidP="008D3541">
            <w:pPr>
              <w:rPr>
                <w:lang w:val="en-US"/>
              </w:rPr>
            </w:pPr>
            <w:r>
              <w:rPr>
                <w:lang w:val="en-US"/>
              </w:rPr>
              <w:t>Đưa món ăn vào đơn hàng</w:t>
            </w:r>
          </w:p>
        </w:tc>
      </w:tr>
      <w:tr w:rsidR="00CB3D2B" w:rsidRPr="008D3541" w:rsidTr="008D3541">
        <w:tc>
          <w:tcPr>
            <w:tcW w:w="763" w:type="dxa"/>
            <w:shd w:val="clear" w:color="auto" w:fill="auto"/>
          </w:tcPr>
          <w:p w:rsidR="00CB3D2B" w:rsidRDefault="00CB3D2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:rsidR="00CB3D2B" w:rsidRDefault="00CB3D2B" w:rsidP="008D3541">
            <w:pPr>
              <w:rPr>
                <w:lang w:val="en-US"/>
              </w:rPr>
            </w:pPr>
            <w:r>
              <w:rPr>
                <w:lang w:val="en-US"/>
              </w:rPr>
              <w:t>Xem danh sách món ăn trong đơn hàng</w:t>
            </w:r>
          </w:p>
        </w:tc>
        <w:tc>
          <w:tcPr>
            <w:tcW w:w="5651" w:type="dxa"/>
            <w:shd w:val="clear" w:color="auto" w:fill="auto"/>
          </w:tcPr>
          <w:p w:rsidR="00CB3D2B" w:rsidRDefault="00CB3D2B" w:rsidP="008D3541">
            <w:pPr>
              <w:rPr>
                <w:lang w:val="en-US"/>
              </w:rPr>
            </w:pPr>
            <w:r>
              <w:rPr>
                <w:lang w:val="en-US"/>
              </w:rPr>
              <w:t>Xem lại những món ăn đã được đưa vào đơn hàng</w:t>
            </w:r>
          </w:p>
        </w:tc>
      </w:tr>
      <w:tr w:rsidR="00CB3D2B" w:rsidRPr="008D3541" w:rsidTr="008D3541">
        <w:tc>
          <w:tcPr>
            <w:tcW w:w="763" w:type="dxa"/>
            <w:shd w:val="clear" w:color="auto" w:fill="auto"/>
          </w:tcPr>
          <w:p w:rsidR="00CB3D2B" w:rsidRDefault="00CB3D2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:rsidR="00CB3D2B" w:rsidRDefault="00CB3D2B" w:rsidP="008D3541">
            <w:pPr>
              <w:rPr>
                <w:lang w:val="en-US"/>
              </w:rPr>
            </w:pPr>
            <w:r>
              <w:rPr>
                <w:lang w:val="en-US"/>
              </w:rPr>
              <w:t>Cập nhật đơn hàng</w:t>
            </w:r>
          </w:p>
        </w:tc>
        <w:tc>
          <w:tcPr>
            <w:tcW w:w="5651" w:type="dxa"/>
            <w:shd w:val="clear" w:color="auto" w:fill="auto"/>
          </w:tcPr>
          <w:p w:rsidR="00CB3D2B" w:rsidRDefault="00CB3D2B" w:rsidP="008D3541">
            <w:pPr>
              <w:rPr>
                <w:lang w:val="en-US"/>
              </w:rPr>
            </w:pPr>
            <w:r>
              <w:rPr>
                <w:lang w:val="en-US"/>
              </w:rPr>
              <w:t>Cập nhật lại món ăn, số lượng món ăn trong đơn hàng</w:t>
            </w:r>
          </w:p>
        </w:tc>
      </w:tr>
      <w:tr w:rsidR="00CB3D2B" w:rsidRPr="008D3541" w:rsidTr="008D3541">
        <w:tc>
          <w:tcPr>
            <w:tcW w:w="763" w:type="dxa"/>
            <w:shd w:val="clear" w:color="auto" w:fill="auto"/>
          </w:tcPr>
          <w:p w:rsidR="00CB3D2B" w:rsidRDefault="00CB3D2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:rsidR="00CB3D2B" w:rsidRDefault="00CB3D2B" w:rsidP="008D3541">
            <w:pPr>
              <w:rPr>
                <w:lang w:val="en-US"/>
              </w:rPr>
            </w:pPr>
            <w:r>
              <w:rPr>
                <w:lang w:val="en-US"/>
              </w:rPr>
              <w:t>Xem lịch sửa hóa đơn</w:t>
            </w:r>
          </w:p>
        </w:tc>
        <w:tc>
          <w:tcPr>
            <w:tcW w:w="5651" w:type="dxa"/>
            <w:shd w:val="clear" w:color="auto" w:fill="auto"/>
          </w:tcPr>
          <w:p w:rsidR="00CB3D2B" w:rsidRDefault="00CB3D2B" w:rsidP="008D3541">
            <w:pPr>
              <w:rPr>
                <w:lang w:val="en-US"/>
              </w:rPr>
            </w:pPr>
            <w:r>
              <w:rPr>
                <w:lang w:val="en-US"/>
              </w:rPr>
              <w:t>Lịch sử mua hàng của khách hàng</w:t>
            </w:r>
          </w:p>
        </w:tc>
      </w:tr>
      <w:tr w:rsidR="00CB3D2B" w:rsidRPr="008D3541" w:rsidTr="008D3541">
        <w:tc>
          <w:tcPr>
            <w:tcW w:w="763" w:type="dxa"/>
            <w:shd w:val="clear" w:color="auto" w:fill="auto"/>
          </w:tcPr>
          <w:p w:rsidR="00CB3D2B" w:rsidRDefault="00CB3D2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92" w:type="dxa"/>
            <w:shd w:val="clear" w:color="auto" w:fill="auto"/>
          </w:tcPr>
          <w:p w:rsidR="00CB3D2B" w:rsidRDefault="00CB3D2B" w:rsidP="008D3541">
            <w:pPr>
              <w:rPr>
                <w:lang w:val="en-US"/>
              </w:rPr>
            </w:pPr>
            <w:r>
              <w:rPr>
                <w:lang w:val="en-US"/>
              </w:rPr>
              <w:t>Thanh toán</w:t>
            </w:r>
          </w:p>
        </w:tc>
        <w:tc>
          <w:tcPr>
            <w:tcW w:w="5651" w:type="dxa"/>
            <w:shd w:val="clear" w:color="auto" w:fill="auto"/>
          </w:tcPr>
          <w:p w:rsidR="00CB3D2B" w:rsidRDefault="00CB3D2B" w:rsidP="008D3541">
            <w:pPr>
              <w:rPr>
                <w:lang w:val="en-US"/>
              </w:rPr>
            </w:pPr>
            <w:r>
              <w:rPr>
                <w:lang w:val="en-US"/>
              </w:rPr>
              <w:t>Xác nhận đơn hàng vào thanh toán</w:t>
            </w:r>
          </w:p>
        </w:tc>
      </w:tr>
      <w:tr w:rsidR="00CB3D2B" w:rsidRPr="008D3541" w:rsidTr="008D3541">
        <w:tc>
          <w:tcPr>
            <w:tcW w:w="763" w:type="dxa"/>
            <w:shd w:val="clear" w:color="auto" w:fill="auto"/>
          </w:tcPr>
          <w:p w:rsidR="00CB3D2B" w:rsidRDefault="00CB3D2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92" w:type="dxa"/>
            <w:shd w:val="clear" w:color="auto" w:fill="auto"/>
          </w:tcPr>
          <w:p w:rsidR="00CB3D2B" w:rsidRDefault="00CB3D2B" w:rsidP="008D3541">
            <w:pPr>
              <w:rPr>
                <w:lang w:val="en-US"/>
              </w:rPr>
            </w:pPr>
            <w:r>
              <w:rPr>
                <w:lang w:val="en-US"/>
              </w:rPr>
              <w:t>Xuất hóa đơn cho khách hàng</w:t>
            </w:r>
          </w:p>
        </w:tc>
        <w:tc>
          <w:tcPr>
            <w:tcW w:w="5651" w:type="dxa"/>
            <w:shd w:val="clear" w:color="auto" w:fill="auto"/>
          </w:tcPr>
          <w:p w:rsidR="00CB3D2B" w:rsidRDefault="00CB3D2B" w:rsidP="008D3541">
            <w:pPr>
              <w:rPr>
                <w:lang w:val="en-US"/>
              </w:rPr>
            </w:pPr>
            <w:r>
              <w:rPr>
                <w:lang w:val="en-US"/>
              </w:rPr>
              <w:t>Nhân viên bán hàng xuất hóa đơn và tính tiền tại chi nhánh</w:t>
            </w:r>
          </w:p>
        </w:tc>
      </w:tr>
      <w:tr w:rsidR="00775747" w:rsidRPr="008D3541" w:rsidTr="006A358F">
        <w:tc>
          <w:tcPr>
            <w:tcW w:w="763" w:type="dxa"/>
            <w:shd w:val="clear" w:color="auto" w:fill="auto"/>
          </w:tcPr>
          <w:p w:rsidR="00775747" w:rsidRDefault="00775747" w:rsidP="006A35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92" w:type="dxa"/>
            <w:shd w:val="clear" w:color="auto" w:fill="auto"/>
          </w:tcPr>
          <w:p w:rsidR="00775747" w:rsidRDefault="00775747" w:rsidP="006A358F">
            <w:pPr>
              <w:rPr>
                <w:lang w:val="en-US"/>
              </w:rPr>
            </w:pPr>
            <w:r>
              <w:rPr>
                <w:lang w:val="en-US"/>
              </w:rPr>
              <w:t>Quản lý chi nhánh</w:t>
            </w:r>
          </w:p>
        </w:tc>
        <w:tc>
          <w:tcPr>
            <w:tcW w:w="5651" w:type="dxa"/>
            <w:shd w:val="clear" w:color="auto" w:fill="auto"/>
          </w:tcPr>
          <w:p w:rsidR="00775747" w:rsidRDefault="00775747" w:rsidP="006A358F">
            <w:pPr>
              <w:rPr>
                <w:lang w:val="en-US"/>
              </w:rPr>
            </w:pPr>
            <w:r>
              <w:rPr>
                <w:lang w:val="en-US"/>
              </w:rPr>
              <w:t>Quản lý thông tin chi nhánh của hệ thống</w:t>
            </w:r>
          </w:p>
        </w:tc>
      </w:tr>
      <w:tr w:rsidR="00CB3D2B" w:rsidRPr="008D3541" w:rsidTr="008D3541">
        <w:tc>
          <w:tcPr>
            <w:tcW w:w="763" w:type="dxa"/>
            <w:shd w:val="clear" w:color="auto" w:fill="auto"/>
          </w:tcPr>
          <w:p w:rsidR="00CB3D2B" w:rsidRDefault="00CB3D2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75747"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CB3D2B" w:rsidRDefault="00CB3D2B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 menu chi nhánh</w:t>
            </w:r>
          </w:p>
        </w:tc>
        <w:tc>
          <w:tcPr>
            <w:tcW w:w="5651" w:type="dxa"/>
            <w:shd w:val="clear" w:color="auto" w:fill="auto"/>
          </w:tcPr>
          <w:p w:rsidR="00CB3D2B" w:rsidRDefault="00CB3D2B" w:rsidP="008D3541">
            <w:pPr>
              <w:rPr>
                <w:lang w:val="en-US"/>
              </w:rPr>
            </w:pPr>
            <w:r>
              <w:rPr>
                <w:lang w:val="en-US"/>
              </w:rPr>
              <w:t>Thêm, xóa danh sách món ăn của chi nhánh</w:t>
            </w:r>
          </w:p>
        </w:tc>
      </w:tr>
      <w:tr w:rsidR="00CB3D2B" w:rsidRPr="008D3541" w:rsidTr="008D3541">
        <w:tc>
          <w:tcPr>
            <w:tcW w:w="763" w:type="dxa"/>
            <w:shd w:val="clear" w:color="auto" w:fill="auto"/>
          </w:tcPr>
          <w:p w:rsidR="00CB3D2B" w:rsidRDefault="00CB3D2B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75747"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:rsidR="00CB3D2B" w:rsidRDefault="00CB3D2B" w:rsidP="008D3541">
            <w:pPr>
              <w:rPr>
                <w:lang w:val="en-US"/>
              </w:rPr>
            </w:pPr>
            <w:r>
              <w:rPr>
                <w:lang w:val="en-US"/>
              </w:rPr>
              <w:t xml:space="preserve">Quản lý số lượng bàn, thông </w:t>
            </w:r>
            <w:r>
              <w:rPr>
                <w:lang w:val="en-US"/>
              </w:rPr>
              <w:lastRenderedPageBreak/>
              <w:t>tin bà</w:t>
            </w:r>
            <w:r w:rsidR="00775747">
              <w:rPr>
                <w:lang w:val="en-US"/>
              </w:rPr>
              <w:t>n</w:t>
            </w:r>
          </w:p>
        </w:tc>
        <w:tc>
          <w:tcPr>
            <w:tcW w:w="5651" w:type="dxa"/>
            <w:shd w:val="clear" w:color="auto" w:fill="auto"/>
          </w:tcPr>
          <w:p w:rsidR="00CB3D2B" w:rsidRDefault="00775747" w:rsidP="008D354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Quản lý số lượng bàn, bàn đẵ được dặt chỗ hay chưa</w:t>
            </w:r>
          </w:p>
        </w:tc>
      </w:tr>
      <w:tr w:rsidR="00775747" w:rsidRPr="008D3541" w:rsidTr="008D3541">
        <w:tc>
          <w:tcPr>
            <w:tcW w:w="763" w:type="dxa"/>
            <w:shd w:val="clear" w:color="auto" w:fill="auto"/>
          </w:tcPr>
          <w:p w:rsidR="00775747" w:rsidRDefault="0077574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</w:tc>
        <w:tc>
          <w:tcPr>
            <w:tcW w:w="3192" w:type="dxa"/>
            <w:shd w:val="clear" w:color="auto" w:fill="auto"/>
          </w:tcPr>
          <w:p w:rsidR="00775747" w:rsidRDefault="00775747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 danh mục món ăn</w:t>
            </w:r>
          </w:p>
        </w:tc>
        <w:tc>
          <w:tcPr>
            <w:tcW w:w="5651" w:type="dxa"/>
            <w:shd w:val="clear" w:color="auto" w:fill="auto"/>
          </w:tcPr>
          <w:p w:rsidR="00775747" w:rsidRDefault="00775747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 danh mục món ăn của hệ thống</w:t>
            </w:r>
          </w:p>
        </w:tc>
      </w:tr>
      <w:tr w:rsidR="00775747" w:rsidRPr="008D3541" w:rsidTr="008D3541">
        <w:tc>
          <w:tcPr>
            <w:tcW w:w="763" w:type="dxa"/>
            <w:shd w:val="clear" w:color="auto" w:fill="auto"/>
          </w:tcPr>
          <w:p w:rsidR="00775747" w:rsidRDefault="00775747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192" w:type="dxa"/>
            <w:shd w:val="clear" w:color="auto" w:fill="auto"/>
          </w:tcPr>
          <w:p w:rsidR="00775747" w:rsidRDefault="00775747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 danh sách món ăn</w:t>
            </w:r>
          </w:p>
        </w:tc>
        <w:tc>
          <w:tcPr>
            <w:tcW w:w="5651" w:type="dxa"/>
            <w:shd w:val="clear" w:color="auto" w:fill="auto"/>
          </w:tcPr>
          <w:p w:rsidR="00775747" w:rsidRDefault="00775747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 danh sách món ăn của hệ thống</w:t>
            </w:r>
          </w:p>
        </w:tc>
      </w:tr>
    </w:tbl>
    <w:p w:rsidR="00A23833" w:rsidRDefault="00A23833" w:rsidP="00A23833">
      <w:pPr>
        <w:rPr>
          <w:lang w:val="en-US"/>
        </w:rPr>
      </w:pPr>
    </w:p>
    <w:p w:rsidR="00A23833" w:rsidRDefault="00A23833" w:rsidP="0089277B">
      <w:pPr>
        <w:pStyle w:val="Heading1"/>
        <w:spacing w:line="360" w:lineRule="auto"/>
        <w:jc w:val="both"/>
        <w:rPr>
          <w:b w:val="0"/>
          <w:i/>
          <w:color w:val="0000FF"/>
          <w:lang w:val="en-US"/>
        </w:rPr>
      </w:pPr>
      <w:bookmarkStart w:id="8" w:name="_Toc369450776"/>
      <w:r>
        <w:rPr>
          <w:lang w:val="en-US"/>
        </w:rPr>
        <w:t xml:space="preserve">Đặc tả </w:t>
      </w:r>
      <w:bookmarkEnd w:id="2"/>
      <w:bookmarkEnd w:id="3"/>
      <w:bookmarkEnd w:id="4"/>
      <w:bookmarkEnd w:id="5"/>
      <w:bookmarkEnd w:id="6"/>
      <w:r>
        <w:rPr>
          <w:lang w:val="en-US"/>
        </w:rPr>
        <w:t>Use-case</w:t>
      </w:r>
      <w:bookmarkEnd w:id="8"/>
      <w:r>
        <w:rPr>
          <w:lang w:val="en-US"/>
        </w:rPr>
        <w:t xml:space="preserve"> </w:t>
      </w:r>
    </w:p>
    <w:p w:rsidR="00A23833" w:rsidRPr="0037628A" w:rsidRDefault="00A23833" w:rsidP="007F42FA">
      <w:pPr>
        <w:pStyle w:val="Heading2"/>
        <w:rPr>
          <w:lang w:val="en-US"/>
        </w:rPr>
      </w:pPr>
      <w:bookmarkStart w:id="9" w:name="_Toc369450777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 w:rsidR="007F42FA" w:rsidRPr="007F42FA">
        <w:rPr>
          <w:color w:val="0000FF"/>
          <w:lang w:val="en-US"/>
        </w:rPr>
        <w:t>Xem danh sách chi nhánh</w:t>
      </w:r>
      <w:r w:rsidRPr="0037628A">
        <w:rPr>
          <w:color w:val="0000FF"/>
          <w:lang w:val="en-US"/>
        </w:rPr>
        <w:t>”</w:t>
      </w:r>
      <w:bookmarkEnd w:id="9"/>
    </w:p>
    <w:p w:rsidR="00A23833" w:rsidRDefault="00A23833" w:rsidP="00A23833">
      <w:pPr>
        <w:pStyle w:val="Heading3"/>
        <w:spacing w:line="360" w:lineRule="auto"/>
        <w:jc w:val="both"/>
      </w:pPr>
      <w:r>
        <w:t>Tóm tắt</w:t>
      </w:r>
    </w:p>
    <w:p w:rsidR="00A23833" w:rsidRPr="0037628A" w:rsidRDefault="00775747" w:rsidP="00A23833">
      <w:pPr>
        <w:pStyle w:val="BodyText"/>
        <w:jc w:val="both"/>
        <w:rPr>
          <w:i/>
          <w:color w:val="0000FF"/>
        </w:rPr>
      </w:pPr>
      <w:r w:rsidRPr="00775747">
        <w:rPr>
          <w:i/>
          <w:snapToGrid w:val="0"/>
          <w:color w:val="0000FF"/>
        </w:rPr>
        <w:t>User đăng nhập vào hệ thống đẻ xác định danh tính, chức năng, nghiệp vụ trong hệ thống</w:t>
      </w:r>
    </w:p>
    <w:p w:rsidR="00A23833" w:rsidRDefault="00A23833" w:rsidP="00A23833">
      <w:pPr>
        <w:pStyle w:val="Heading3"/>
        <w:spacing w:line="360" w:lineRule="auto"/>
        <w:jc w:val="both"/>
      </w:pPr>
      <w:r>
        <w:t>Dòng sự kiện</w:t>
      </w:r>
    </w:p>
    <w:p w:rsidR="00A23833" w:rsidRDefault="00A23833" w:rsidP="00A23833">
      <w:pPr>
        <w:pStyle w:val="Heading4"/>
        <w:spacing w:line="360" w:lineRule="auto"/>
        <w:jc w:val="both"/>
      </w:pPr>
      <w:r>
        <w:t>Dòng sự kiện chính</w:t>
      </w:r>
    </w:p>
    <w:p w:rsidR="00A23833" w:rsidRDefault="00775747" w:rsidP="00A23833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1.User nhập username</w:t>
      </w:r>
    </w:p>
    <w:p w:rsidR="00A23833" w:rsidRDefault="00775747" w:rsidP="00775747">
      <w:pPr>
        <w:pStyle w:val="BodyText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2.User nhập password</w:t>
      </w:r>
      <w:r w:rsidR="00A23833" w:rsidRPr="0037628A">
        <w:rPr>
          <w:i/>
          <w:color w:val="0000FF"/>
          <w:lang w:val="en-US"/>
        </w:rPr>
        <w:t xml:space="preserve"> </w:t>
      </w:r>
    </w:p>
    <w:p w:rsidR="00775747" w:rsidRDefault="00775747" w:rsidP="00775747">
      <w:pPr>
        <w:pStyle w:val="BodyText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3.Chọn đăng nhập</w:t>
      </w:r>
    </w:p>
    <w:p w:rsidR="00775747" w:rsidRPr="0037628A" w:rsidRDefault="00775747" w:rsidP="00775747">
      <w:pPr>
        <w:pStyle w:val="BodyText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4.Đăng nhập thành công</w:t>
      </w:r>
    </w:p>
    <w:p w:rsidR="00A23833" w:rsidRDefault="00A23833" w:rsidP="00A23833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A23833" w:rsidRPr="0037628A" w:rsidRDefault="00775747" w:rsidP="00775747">
      <w:pPr>
        <w:ind w:left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4.1 Đăng nhập thất bại, thông báo lỗi cho người sử dụng</w:t>
      </w:r>
    </w:p>
    <w:p w:rsidR="00A23833" w:rsidRDefault="00A23833" w:rsidP="00A23833">
      <w:pPr>
        <w:pStyle w:val="Heading3"/>
        <w:spacing w:line="360" w:lineRule="auto"/>
        <w:jc w:val="both"/>
      </w:pPr>
      <w:r>
        <w:t>Các yêu cầu đặc biệt</w:t>
      </w:r>
    </w:p>
    <w:p w:rsidR="00A23833" w:rsidRPr="0037628A" w:rsidRDefault="00775747" w:rsidP="00A23833">
      <w:pPr>
        <w:pStyle w:val="BodyText"/>
        <w:jc w:val="both"/>
        <w:rPr>
          <w:i/>
          <w:color w:val="0000FF"/>
        </w:rPr>
      </w:pPr>
      <w:r>
        <w:rPr>
          <w:i/>
          <w:color w:val="0000FF"/>
          <w:lang w:val="en-US"/>
        </w:rPr>
        <w:t>Nhập đúng tài khoản và mật khẩu đã được cấp</w:t>
      </w:r>
    </w:p>
    <w:p w:rsidR="00A23833" w:rsidRDefault="00A23833" w:rsidP="00A23833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A23833" w:rsidRPr="00775747" w:rsidRDefault="00775747" w:rsidP="00A23833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Đã có tài khoản trên hệ thống</w:t>
      </w:r>
    </w:p>
    <w:p w:rsidR="00A23833" w:rsidRDefault="00A23833" w:rsidP="00A23833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A23833" w:rsidRDefault="00775747" w:rsidP="00A23833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Đăng nhập thành công và sử dụng những chức năng được cung cấp</w:t>
      </w:r>
      <w:r w:rsidR="00A23833" w:rsidRPr="0037628A">
        <w:rPr>
          <w:i/>
          <w:color w:val="0000FF"/>
        </w:rPr>
        <w:t>.</w:t>
      </w:r>
    </w:p>
    <w:p w:rsidR="00A23833" w:rsidRDefault="00A23833" w:rsidP="00A23833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775747" w:rsidRDefault="00775747" w:rsidP="00A23833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“Không có”</w:t>
      </w:r>
      <w:r w:rsidR="00A23833">
        <w:rPr>
          <w:i/>
          <w:color w:val="0000FF"/>
          <w:lang w:val="en-US"/>
        </w:rPr>
        <w:t>.</w:t>
      </w:r>
    </w:p>
    <w:p w:rsidR="00775747" w:rsidRDefault="00775747">
      <w:pPr>
        <w:widowControl/>
        <w:spacing w:line="240" w:lineRule="auto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br w:type="page"/>
      </w:r>
    </w:p>
    <w:p w:rsidR="00775747" w:rsidRPr="0037628A" w:rsidRDefault="00775747" w:rsidP="00775747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Đặc tả Use-case </w:t>
      </w:r>
      <w:r>
        <w:rPr>
          <w:color w:val="0000FF"/>
          <w:lang w:val="en-US"/>
        </w:rPr>
        <w:t>“Đăng kí</w:t>
      </w:r>
      <w:r w:rsidRPr="0037628A">
        <w:rPr>
          <w:color w:val="0000FF"/>
          <w:lang w:val="en-US"/>
        </w:rPr>
        <w:t>”</w:t>
      </w:r>
    </w:p>
    <w:p w:rsidR="00775747" w:rsidRDefault="00775747" w:rsidP="00775747">
      <w:pPr>
        <w:pStyle w:val="Heading3"/>
        <w:spacing w:line="360" w:lineRule="auto"/>
        <w:jc w:val="both"/>
      </w:pPr>
      <w:r>
        <w:t>Tóm tắt</w:t>
      </w:r>
    </w:p>
    <w:p w:rsidR="00775747" w:rsidRPr="0037628A" w:rsidRDefault="007F42FA" w:rsidP="00775747">
      <w:pPr>
        <w:pStyle w:val="BodyText"/>
        <w:jc w:val="both"/>
        <w:rPr>
          <w:i/>
          <w:color w:val="0000FF"/>
        </w:rPr>
      </w:pPr>
      <w:r w:rsidRPr="007F42FA">
        <w:rPr>
          <w:i/>
          <w:color w:val="0000FF"/>
        </w:rPr>
        <w:t>Khách hàng đăng kí tài khoản trên hệ thống</w:t>
      </w:r>
    </w:p>
    <w:p w:rsidR="00775747" w:rsidRDefault="00775747" w:rsidP="00775747">
      <w:pPr>
        <w:pStyle w:val="Heading3"/>
        <w:spacing w:line="360" w:lineRule="auto"/>
        <w:jc w:val="both"/>
      </w:pPr>
      <w:r>
        <w:t>Dòng sự kiện</w:t>
      </w:r>
    </w:p>
    <w:p w:rsidR="00775747" w:rsidRDefault="00775747" w:rsidP="00775747">
      <w:pPr>
        <w:pStyle w:val="Heading4"/>
        <w:spacing w:line="360" w:lineRule="auto"/>
        <w:jc w:val="both"/>
      </w:pPr>
      <w:r>
        <w:t>Dòng sự kiện chính</w:t>
      </w:r>
    </w:p>
    <w:p w:rsidR="00775747" w:rsidRDefault="007F42FA" w:rsidP="00775747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1.Nhập thông tin cá nhân (họ tên, sdt, giới tính)</w:t>
      </w:r>
    </w:p>
    <w:p w:rsidR="007F42FA" w:rsidRDefault="007F42FA" w:rsidP="00775747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2.Nhập tài khoán</w:t>
      </w:r>
    </w:p>
    <w:p w:rsidR="007F42FA" w:rsidRDefault="007F42FA" w:rsidP="00775747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3.Nhập Mật khẩu</w:t>
      </w:r>
    </w:p>
    <w:p w:rsidR="007F42FA" w:rsidRDefault="007F42FA" w:rsidP="00775747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4.Xác nhận lại mật khẩu</w:t>
      </w:r>
    </w:p>
    <w:p w:rsidR="007F42FA" w:rsidRDefault="007F42FA" w:rsidP="00775747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5.Chọn đăng kí</w:t>
      </w:r>
    </w:p>
    <w:p w:rsidR="007F42FA" w:rsidRPr="007F42FA" w:rsidRDefault="007F42FA" w:rsidP="00775747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6.Đăng kí thành công</w:t>
      </w:r>
    </w:p>
    <w:p w:rsidR="00775747" w:rsidRDefault="00775747" w:rsidP="00775747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775747" w:rsidRPr="0037628A" w:rsidRDefault="007F42FA" w:rsidP="00775747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6.1 Đăng kí không thành công, thông báo lỗi cho người sử dụng</w:t>
      </w:r>
    </w:p>
    <w:p w:rsidR="00775747" w:rsidRDefault="00775747" w:rsidP="00775747">
      <w:pPr>
        <w:pStyle w:val="Heading3"/>
        <w:spacing w:line="360" w:lineRule="auto"/>
        <w:jc w:val="both"/>
      </w:pPr>
      <w:r>
        <w:t>Các yêu cầu đặc biệt</w:t>
      </w:r>
    </w:p>
    <w:p w:rsidR="00775747" w:rsidRPr="007F42FA" w:rsidRDefault="007F42FA" w:rsidP="00775747">
      <w:pPr>
        <w:pStyle w:val="BodyText"/>
        <w:jc w:val="both"/>
        <w:rPr>
          <w:lang w:val="en-US"/>
        </w:rPr>
      </w:pPr>
      <w:r>
        <w:rPr>
          <w:i/>
          <w:color w:val="0000FF"/>
          <w:lang w:val="en-US"/>
        </w:rPr>
        <w:t>Tài khoản không được trùng vời tài khoản đã có trên hệ thống</w:t>
      </w:r>
    </w:p>
    <w:p w:rsidR="00775747" w:rsidRDefault="00775747" w:rsidP="00775747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775747" w:rsidRPr="007F42FA" w:rsidRDefault="007F42FA" w:rsidP="00775747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“Không có”</w:t>
      </w:r>
    </w:p>
    <w:p w:rsidR="00775747" w:rsidRDefault="00775747" w:rsidP="00775747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775747" w:rsidRDefault="007F42FA" w:rsidP="00775747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Đăng kí thàng công, khách hàng có thể sử dụng tài khoản đã đăng kí để đăng nhập vào hệ thống</w:t>
      </w:r>
      <w:r w:rsidR="00775747" w:rsidRPr="0037628A">
        <w:rPr>
          <w:i/>
          <w:color w:val="0000FF"/>
        </w:rPr>
        <w:t>.</w:t>
      </w:r>
    </w:p>
    <w:p w:rsidR="00775747" w:rsidRDefault="00775747" w:rsidP="00775747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775747" w:rsidRDefault="007F42FA" w:rsidP="00775747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“Không có”</w:t>
      </w:r>
      <w:r w:rsidR="00775747">
        <w:rPr>
          <w:i/>
          <w:color w:val="0000FF"/>
          <w:lang w:val="en-US"/>
        </w:rPr>
        <w:t>.</w:t>
      </w:r>
    </w:p>
    <w:p w:rsidR="00775747" w:rsidRDefault="00775747">
      <w:pPr>
        <w:widowControl/>
        <w:spacing w:line="240" w:lineRule="auto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br w:type="page"/>
      </w:r>
    </w:p>
    <w:p w:rsidR="00775747" w:rsidRPr="0037628A" w:rsidRDefault="00775747" w:rsidP="000129FA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Đặc tả Use-case </w:t>
      </w:r>
      <w:r w:rsidRPr="0037628A">
        <w:rPr>
          <w:color w:val="0000FF"/>
          <w:lang w:val="en-US"/>
        </w:rPr>
        <w:t>“</w:t>
      </w:r>
      <w:r w:rsidR="000129FA" w:rsidRPr="000129FA">
        <w:rPr>
          <w:color w:val="0000FF"/>
          <w:lang w:val="en-US"/>
        </w:rPr>
        <w:t>Đưa vào đơn hàng</w:t>
      </w:r>
      <w:r w:rsidRPr="0037628A">
        <w:rPr>
          <w:color w:val="0000FF"/>
          <w:lang w:val="en-US"/>
        </w:rPr>
        <w:t>”</w:t>
      </w:r>
    </w:p>
    <w:p w:rsidR="00775747" w:rsidRDefault="00775747" w:rsidP="00775747">
      <w:pPr>
        <w:pStyle w:val="Heading3"/>
        <w:spacing w:line="360" w:lineRule="auto"/>
        <w:jc w:val="both"/>
      </w:pPr>
      <w:r>
        <w:t>Tóm tắt</w:t>
      </w:r>
    </w:p>
    <w:p w:rsidR="00775747" w:rsidRPr="007F42FA" w:rsidRDefault="000129FA" w:rsidP="00775747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Khách hàng,nhân viên bán hàng đưa món ăn vào đơn hàng</w:t>
      </w:r>
      <w:r w:rsidR="007F42FA">
        <w:rPr>
          <w:i/>
          <w:color w:val="0000FF"/>
          <w:lang w:val="en-US"/>
        </w:rPr>
        <w:t>.</w:t>
      </w:r>
    </w:p>
    <w:p w:rsidR="00775747" w:rsidRDefault="00775747" w:rsidP="00775747">
      <w:pPr>
        <w:pStyle w:val="Heading3"/>
        <w:spacing w:line="360" w:lineRule="auto"/>
        <w:jc w:val="both"/>
      </w:pPr>
      <w:r>
        <w:t>Dòng sự kiện</w:t>
      </w:r>
    </w:p>
    <w:p w:rsidR="00775747" w:rsidRDefault="00775747" w:rsidP="00775747">
      <w:pPr>
        <w:pStyle w:val="Heading4"/>
        <w:spacing w:line="360" w:lineRule="auto"/>
        <w:jc w:val="both"/>
      </w:pPr>
      <w:r>
        <w:t>Dòng sự kiện chính</w:t>
      </w:r>
    </w:p>
    <w:p w:rsidR="000129FA" w:rsidRDefault="000129FA" w:rsidP="00775747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1.Khách hàng</w:t>
      </w:r>
      <w:r w:rsidR="00C34034">
        <w:rPr>
          <w:i/>
          <w:color w:val="0000FF"/>
          <w:lang w:val="en-US"/>
        </w:rPr>
        <w:t>/</w:t>
      </w:r>
      <w:r>
        <w:rPr>
          <w:i/>
          <w:color w:val="0000FF"/>
          <w:lang w:val="en-US"/>
        </w:rPr>
        <w:t>nhân viên bán hàng</w:t>
      </w:r>
      <w:r w:rsidR="00C34034">
        <w:rPr>
          <w:i/>
          <w:color w:val="0000FF"/>
          <w:lang w:val="en-US"/>
        </w:rPr>
        <w:t xml:space="preserve"> chọm</w:t>
      </w:r>
      <w:r>
        <w:rPr>
          <w:i/>
          <w:color w:val="0000FF"/>
          <w:lang w:val="en-US"/>
        </w:rPr>
        <w:t xml:space="preserve"> nút </w:t>
      </w:r>
      <w:r w:rsidR="00C34034">
        <w:rPr>
          <w:i/>
          <w:color w:val="0000FF"/>
          <w:lang w:val="en-US"/>
        </w:rPr>
        <w:t>thê</w:t>
      </w:r>
      <w:r>
        <w:rPr>
          <w:i/>
          <w:color w:val="0000FF"/>
          <w:lang w:val="en-US"/>
        </w:rPr>
        <w:t xml:space="preserve">m </w:t>
      </w:r>
      <w:r w:rsidR="00C34034">
        <w:rPr>
          <w:i/>
          <w:color w:val="0000FF"/>
          <w:lang w:val="en-US"/>
        </w:rPr>
        <w:t>vào đơn hàng tại món mà muốn mua/được yêu cầu</w:t>
      </w:r>
      <w:r>
        <w:rPr>
          <w:i/>
          <w:color w:val="0000FF"/>
          <w:lang w:val="en-US"/>
        </w:rPr>
        <w:t>.</w:t>
      </w:r>
    </w:p>
    <w:p w:rsidR="00775747" w:rsidRPr="0037628A" w:rsidRDefault="000129FA" w:rsidP="00775747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2</w:t>
      </w:r>
      <w:r w:rsidR="00C34034">
        <w:rPr>
          <w:i/>
          <w:color w:val="0000FF"/>
          <w:lang w:val="en-US"/>
        </w:rPr>
        <w:t>.Cập nhật lại đơn hàng</w:t>
      </w:r>
      <w:r w:rsidR="00775747" w:rsidRPr="0037628A">
        <w:rPr>
          <w:i/>
          <w:color w:val="0000FF"/>
          <w:lang w:val="en-US"/>
        </w:rPr>
        <w:t xml:space="preserve"> </w:t>
      </w:r>
    </w:p>
    <w:p w:rsidR="00775747" w:rsidRDefault="00775747" w:rsidP="00775747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775747" w:rsidRPr="0037628A" w:rsidRDefault="000129FA" w:rsidP="00775747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“Không có”.</w:t>
      </w:r>
    </w:p>
    <w:p w:rsidR="00775747" w:rsidRDefault="00775747" w:rsidP="00775747">
      <w:pPr>
        <w:pStyle w:val="Heading3"/>
        <w:spacing w:line="360" w:lineRule="auto"/>
        <w:jc w:val="both"/>
      </w:pPr>
      <w:r>
        <w:t>Các yêu cầu đặc biệt</w:t>
      </w:r>
    </w:p>
    <w:p w:rsidR="00775747" w:rsidRPr="000129FA" w:rsidRDefault="000129FA" w:rsidP="00775747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“Không có”.</w:t>
      </w:r>
    </w:p>
    <w:p w:rsidR="00775747" w:rsidRDefault="00775747" w:rsidP="00775747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775747" w:rsidRPr="000129FA" w:rsidRDefault="000129FA" w:rsidP="00775747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“K</w:t>
      </w:r>
      <w:r w:rsidR="00C34034">
        <w:rPr>
          <w:i/>
          <w:color w:val="0000FF"/>
          <w:lang w:val="en-US"/>
        </w:rPr>
        <w:t>hông có</w:t>
      </w:r>
      <w:r>
        <w:rPr>
          <w:i/>
          <w:color w:val="0000FF"/>
          <w:lang w:val="en-US"/>
        </w:rPr>
        <w:t>”.</w:t>
      </w:r>
    </w:p>
    <w:p w:rsidR="00775747" w:rsidRDefault="00775747" w:rsidP="00775747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775747" w:rsidRDefault="000129FA" w:rsidP="00775747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  <w:r w:rsidR="00775747" w:rsidRPr="0037628A">
        <w:rPr>
          <w:i/>
          <w:color w:val="0000FF"/>
        </w:rPr>
        <w:t>.</w:t>
      </w:r>
    </w:p>
    <w:p w:rsidR="00775747" w:rsidRDefault="00775747" w:rsidP="00775747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0129FA" w:rsidRDefault="000129FA" w:rsidP="00775747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“Không có”</w:t>
      </w:r>
      <w:r w:rsidR="00775747">
        <w:rPr>
          <w:i/>
          <w:color w:val="0000FF"/>
          <w:lang w:val="en-US"/>
        </w:rPr>
        <w:t>.</w:t>
      </w:r>
    </w:p>
    <w:p w:rsidR="000129FA" w:rsidRDefault="000129FA">
      <w:pPr>
        <w:widowControl/>
        <w:spacing w:line="240" w:lineRule="auto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br w:type="page"/>
      </w:r>
    </w:p>
    <w:p w:rsidR="000129FA" w:rsidRPr="0037628A" w:rsidRDefault="000129FA" w:rsidP="00C34034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Đặc tả Use-case </w:t>
      </w:r>
      <w:r w:rsidRPr="0037628A">
        <w:rPr>
          <w:color w:val="0000FF"/>
          <w:lang w:val="en-US"/>
        </w:rPr>
        <w:t>“</w:t>
      </w:r>
      <w:r w:rsidR="00C34034" w:rsidRPr="00C34034">
        <w:rPr>
          <w:color w:val="0000FF"/>
          <w:lang w:val="en-US"/>
        </w:rPr>
        <w:t>Xem danh sách món ăn trong đơn hàng</w:t>
      </w:r>
      <w:r w:rsidRPr="0037628A">
        <w:rPr>
          <w:color w:val="0000FF"/>
          <w:lang w:val="en-US"/>
        </w:rPr>
        <w:t>”</w:t>
      </w:r>
    </w:p>
    <w:p w:rsidR="000129FA" w:rsidRDefault="000129FA" w:rsidP="000129FA">
      <w:pPr>
        <w:pStyle w:val="Heading3"/>
        <w:spacing w:line="360" w:lineRule="auto"/>
        <w:jc w:val="both"/>
      </w:pPr>
      <w:r>
        <w:t>Tóm tắt</w:t>
      </w:r>
    </w:p>
    <w:p w:rsidR="000129FA" w:rsidRPr="007F42FA" w:rsidRDefault="000129FA" w:rsidP="000129FA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Khách hàng</w:t>
      </w:r>
      <w:r w:rsidR="00C34034">
        <w:rPr>
          <w:i/>
          <w:color w:val="0000FF"/>
          <w:lang w:val="en-US"/>
        </w:rPr>
        <w:t>, nhân viên bán hàng</w:t>
      </w:r>
      <w:r>
        <w:rPr>
          <w:i/>
          <w:color w:val="0000FF"/>
          <w:lang w:val="en-US"/>
        </w:rPr>
        <w:t xml:space="preserve"> </w:t>
      </w:r>
      <w:r w:rsidR="00C34034">
        <w:rPr>
          <w:i/>
          <w:color w:val="0000FF"/>
          <w:lang w:val="en-US"/>
        </w:rPr>
        <w:t>x</w:t>
      </w:r>
      <w:r w:rsidR="00C34034" w:rsidRPr="00C34034">
        <w:rPr>
          <w:i/>
          <w:color w:val="0000FF"/>
          <w:lang w:val="en-US"/>
        </w:rPr>
        <w:t>em lại những món ăn đã được đưa vào đơn hàng</w:t>
      </w:r>
      <w:r>
        <w:rPr>
          <w:i/>
          <w:color w:val="0000FF"/>
          <w:lang w:val="en-US"/>
        </w:rPr>
        <w:t>.</w:t>
      </w:r>
    </w:p>
    <w:p w:rsidR="000129FA" w:rsidRDefault="000129FA" w:rsidP="000129FA">
      <w:pPr>
        <w:pStyle w:val="Heading3"/>
        <w:spacing w:line="360" w:lineRule="auto"/>
        <w:jc w:val="both"/>
      </w:pPr>
      <w:r>
        <w:t>Dòng sự kiện</w:t>
      </w:r>
    </w:p>
    <w:p w:rsidR="000129FA" w:rsidRDefault="000129FA" w:rsidP="000129FA">
      <w:pPr>
        <w:pStyle w:val="Heading4"/>
        <w:spacing w:line="360" w:lineRule="auto"/>
        <w:jc w:val="both"/>
      </w:pPr>
      <w:r>
        <w:t>Dòng sự kiện chính</w:t>
      </w:r>
    </w:p>
    <w:p w:rsidR="000129FA" w:rsidRDefault="000129FA" w:rsidP="000129FA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1.Khách hàng</w:t>
      </w:r>
      <w:r w:rsidR="00C34034">
        <w:rPr>
          <w:i/>
          <w:color w:val="0000FF"/>
          <w:lang w:val="en-US"/>
        </w:rPr>
        <w:t>,nhân viên bán hàng</w:t>
      </w:r>
      <w:r>
        <w:rPr>
          <w:i/>
          <w:color w:val="0000FF"/>
          <w:lang w:val="en-US"/>
        </w:rPr>
        <w:t xml:space="preserve"> vào trang “đơn</w:t>
      </w:r>
      <w:r w:rsidR="00C34034">
        <w:rPr>
          <w:i/>
          <w:color w:val="0000FF"/>
          <w:lang w:val="en-US"/>
        </w:rPr>
        <w:t xml:space="preserve"> hàng</w:t>
      </w:r>
      <w:r>
        <w:rPr>
          <w:i/>
          <w:color w:val="0000FF"/>
          <w:lang w:val="en-US"/>
        </w:rPr>
        <w:t>”.</w:t>
      </w:r>
    </w:p>
    <w:p w:rsidR="000129FA" w:rsidRPr="0037628A" w:rsidRDefault="000129FA" w:rsidP="000129FA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2.Hiển thị dách sách món ăn </w:t>
      </w:r>
      <w:r w:rsidR="00C34034">
        <w:rPr>
          <w:i/>
          <w:color w:val="0000FF"/>
          <w:lang w:val="en-US"/>
        </w:rPr>
        <w:t>đã được thêm vào hóa đơn</w:t>
      </w:r>
    </w:p>
    <w:p w:rsidR="000129FA" w:rsidRDefault="000129FA" w:rsidP="000129FA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0129FA" w:rsidRPr="0037628A" w:rsidRDefault="000129FA" w:rsidP="000129FA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“Không có”.</w:t>
      </w:r>
    </w:p>
    <w:p w:rsidR="000129FA" w:rsidRDefault="000129FA" w:rsidP="000129FA">
      <w:pPr>
        <w:pStyle w:val="Heading3"/>
        <w:spacing w:line="360" w:lineRule="auto"/>
        <w:jc w:val="both"/>
      </w:pPr>
      <w:r>
        <w:t>Các yêu cầu đặc biệt</w:t>
      </w:r>
    </w:p>
    <w:p w:rsidR="000129FA" w:rsidRPr="000129FA" w:rsidRDefault="000129FA" w:rsidP="000129FA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“Không có”.</w:t>
      </w:r>
    </w:p>
    <w:p w:rsidR="000129FA" w:rsidRDefault="000129FA" w:rsidP="000129F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0129FA" w:rsidRPr="000129FA" w:rsidRDefault="000129FA" w:rsidP="000129FA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“Không có ”.</w:t>
      </w:r>
    </w:p>
    <w:p w:rsidR="000129FA" w:rsidRDefault="000129FA" w:rsidP="000129FA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0129FA" w:rsidRDefault="000129FA" w:rsidP="000129FA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Không có</w:t>
      </w:r>
      <w:r w:rsidRPr="0037628A">
        <w:rPr>
          <w:i/>
          <w:color w:val="0000FF"/>
        </w:rPr>
        <w:t>.</w:t>
      </w:r>
    </w:p>
    <w:p w:rsidR="000129FA" w:rsidRDefault="000129FA" w:rsidP="000129FA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0129FA" w:rsidRDefault="000129FA" w:rsidP="000129FA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“Không có”.</w:t>
      </w:r>
    </w:p>
    <w:p w:rsidR="000129FA" w:rsidRDefault="000129FA">
      <w:pPr>
        <w:widowControl/>
        <w:spacing w:line="240" w:lineRule="auto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br w:type="page"/>
      </w:r>
    </w:p>
    <w:p w:rsidR="000129FA" w:rsidRPr="0037628A" w:rsidRDefault="000129FA" w:rsidP="000129FA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Đặc tả Use-case </w:t>
      </w:r>
      <w:r w:rsidRPr="0037628A">
        <w:rPr>
          <w:color w:val="0000FF"/>
          <w:lang w:val="en-US"/>
        </w:rPr>
        <w:t>“</w:t>
      </w:r>
      <w:r w:rsidRPr="007F42FA">
        <w:rPr>
          <w:color w:val="0000FF"/>
          <w:lang w:val="en-US"/>
        </w:rPr>
        <w:t xml:space="preserve">Xem danh sách </w:t>
      </w:r>
      <w:r>
        <w:rPr>
          <w:color w:val="0000FF"/>
          <w:lang w:val="en-US"/>
        </w:rPr>
        <w:t>món ăn</w:t>
      </w:r>
      <w:r w:rsidRPr="0037628A">
        <w:rPr>
          <w:color w:val="0000FF"/>
          <w:lang w:val="en-US"/>
        </w:rPr>
        <w:t>”</w:t>
      </w:r>
    </w:p>
    <w:p w:rsidR="000129FA" w:rsidRDefault="000129FA" w:rsidP="000129FA">
      <w:pPr>
        <w:pStyle w:val="Heading3"/>
        <w:spacing w:line="360" w:lineRule="auto"/>
        <w:jc w:val="both"/>
      </w:pPr>
      <w:r>
        <w:t>Tóm tắt</w:t>
      </w:r>
    </w:p>
    <w:p w:rsidR="000129FA" w:rsidRPr="007F42FA" w:rsidRDefault="000129FA" w:rsidP="000129FA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Khách hàng xem danh sách món ăn của hệ thống.</w:t>
      </w:r>
    </w:p>
    <w:p w:rsidR="000129FA" w:rsidRDefault="000129FA" w:rsidP="000129FA">
      <w:pPr>
        <w:pStyle w:val="Heading3"/>
        <w:spacing w:line="360" w:lineRule="auto"/>
        <w:jc w:val="both"/>
      </w:pPr>
      <w:r>
        <w:t>Dòng sự kiện</w:t>
      </w:r>
    </w:p>
    <w:p w:rsidR="000129FA" w:rsidRDefault="000129FA" w:rsidP="000129FA">
      <w:pPr>
        <w:pStyle w:val="Heading4"/>
        <w:spacing w:line="360" w:lineRule="auto"/>
        <w:jc w:val="both"/>
      </w:pPr>
      <w:r>
        <w:t>Dòng sự kiện chính</w:t>
      </w:r>
    </w:p>
    <w:p w:rsidR="000129FA" w:rsidRDefault="000129FA" w:rsidP="000129FA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1.Khách hàng vào trang “thực đơn”.</w:t>
      </w:r>
    </w:p>
    <w:p w:rsidR="000129FA" w:rsidRPr="0037628A" w:rsidRDefault="000129FA" w:rsidP="000129FA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2.Hiển thị dách sách món ăn cho khách hàng</w:t>
      </w:r>
      <w:r w:rsidRPr="0037628A">
        <w:rPr>
          <w:i/>
          <w:color w:val="0000FF"/>
          <w:lang w:val="en-US"/>
        </w:rPr>
        <w:t xml:space="preserve"> </w:t>
      </w:r>
    </w:p>
    <w:p w:rsidR="000129FA" w:rsidRDefault="000129FA" w:rsidP="000129FA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0129FA" w:rsidRPr="0037628A" w:rsidRDefault="000129FA" w:rsidP="000129FA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“Không có”.</w:t>
      </w:r>
    </w:p>
    <w:p w:rsidR="000129FA" w:rsidRDefault="000129FA" w:rsidP="000129FA">
      <w:pPr>
        <w:pStyle w:val="Heading3"/>
        <w:spacing w:line="360" w:lineRule="auto"/>
        <w:jc w:val="both"/>
      </w:pPr>
      <w:r>
        <w:t>Các yêu cầu đặc biệt</w:t>
      </w:r>
    </w:p>
    <w:p w:rsidR="000129FA" w:rsidRPr="000129FA" w:rsidRDefault="000129FA" w:rsidP="000129FA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“Không có”.</w:t>
      </w:r>
    </w:p>
    <w:p w:rsidR="000129FA" w:rsidRDefault="000129FA" w:rsidP="000129F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0129FA" w:rsidRPr="000129FA" w:rsidRDefault="000129FA" w:rsidP="000129FA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“K</w:t>
      </w:r>
      <w:r w:rsidR="00C34034">
        <w:rPr>
          <w:i/>
          <w:color w:val="0000FF"/>
          <w:lang w:val="en-US"/>
        </w:rPr>
        <w:t>hông có</w:t>
      </w:r>
      <w:r>
        <w:rPr>
          <w:i/>
          <w:color w:val="0000FF"/>
          <w:lang w:val="en-US"/>
        </w:rPr>
        <w:t>”.</w:t>
      </w:r>
    </w:p>
    <w:p w:rsidR="000129FA" w:rsidRDefault="000129FA" w:rsidP="000129FA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0129FA" w:rsidRDefault="00C34034" w:rsidP="00C34034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Thêm món ăn vào đơn hàng hiện tại</w:t>
      </w:r>
    </w:p>
    <w:p w:rsidR="000129FA" w:rsidRDefault="000129FA" w:rsidP="000129FA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0129FA" w:rsidRDefault="008E77C5" w:rsidP="000129FA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“Đưa món ăn vào đơn hàng</w:t>
      </w:r>
      <w:r w:rsidR="000129FA">
        <w:rPr>
          <w:i/>
          <w:color w:val="0000FF"/>
          <w:lang w:val="en-US"/>
        </w:rPr>
        <w:t>”.</w:t>
      </w:r>
    </w:p>
    <w:p w:rsidR="008E77C5" w:rsidRPr="00FA6354" w:rsidRDefault="008E77C5" w:rsidP="000129FA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“Tìm kiếm món ăn”</w:t>
      </w:r>
    </w:p>
    <w:p w:rsidR="000129FA" w:rsidRPr="00FA6354" w:rsidRDefault="000129FA" w:rsidP="000129FA">
      <w:pPr>
        <w:pStyle w:val="BodyText"/>
        <w:jc w:val="both"/>
        <w:rPr>
          <w:i/>
          <w:color w:val="0000FF"/>
          <w:lang w:val="en-US"/>
        </w:rPr>
      </w:pPr>
    </w:p>
    <w:p w:rsidR="00775747" w:rsidRPr="00FA6354" w:rsidRDefault="00775747" w:rsidP="00775747">
      <w:pPr>
        <w:pStyle w:val="BodyText"/>
        <w:jc w:val="both"/>
        <w:rPr>
          <w:i/>
          <w:color w:val="0000FF"/>
          <w:lang w:val="en-US"/>
        </w:rPr>
      </w:pPr>
    </w:p>
    <w:p w:rsidR="007F42FA" w:rsidRDefault="007F42FA">
      <w:pPr>
        <w:widowControl/>
        <w:spacing w:line="240" w:lineRule="auto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br w:type="page"/>
      </w:r>
    </w:p>
    <w:p w:rsidR="007F42FA" w:rsidRPr="0037628A" w:rsidRDefault="007F42FA" w:rsidP="007F42FA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Đặc tả Use-case </w:t>
      </w:r>
      <w:r w:rsidRPr="0037628A">
        <w:rPr>
          <w:color w:val="0000FF"/>
          <w:lang w:val="en-US"/>
        </w:rPr>
        <w:t>“Tên Use-case”</w:t>
      </w:r>
    </w:p>
    <w:p w:rsidR="007F42FA" w:rsidRDefault="007F42FA" w:rsidP="007F42FA">
      <w:pPr>
        <w:pStyle w:val="Heading3"/>
        <w:spacing w:line="360" w:lineRule="auto"/>
        <w:jc w:val="both"/>
      </w:pPr>
      <w:r>
        <w:t>Tóm tắt</w:t>
      </w:r>
    </w:p>
    <w:p w:rsidR="007F42FA" w:rsidRPr="0037628A" w:rsidRDefault="007F42FA" w:rsidP="007F42FA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7F42FA" w:rsidRDefault="007F42FA" w:rsidP="007F42FA">
      <w:pPr>
        <w:pStyle w:val="Heading3"/>
        <w:spacing w:line="360" w:lineRule="auto"/>
        <w:jc w:val="both"/>
      </w:pPr>
      <w:r>
        <w:t>Dòng sự kiện</w:t>
      </w:r>
    </w:p>
    <w:p w:rsidR="007F42FA" w:rsidRDefault="007F42FA" w:rsidP="007F42FA">
      <w:pPr>
        <w:pStyle w:val="Heading4"/>
        <w:spacing w:line="360" w:lineRule="auto"/>
        <w:jc w:val="both"/>
      </w:pPr>
      <w:r>
        <w:t>Dòng sự kiện chính</w:t>
      </w:r>
    </w:p>
    <w:p w:rsidR="007F42FA" w:rsidRPr="0037628A" w:rsidRDefault="007F42FA" w:rsidP="007F42FA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7F42FA" w:rsidRPr="0037628A" w:rsidRDefault="007F42FA" w:rsidP="007F42FA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Nên đánh số thứ tự các bước trong dòng sự kiện chính </w:t>
      </w:r>
    </w:p>
    <w:p w:rsidR="007F42FA" w:rsidRDefault="007F42FA" w:rsidP="007F42FA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7F42FA" w:rsidRPr="0037628A" w:rsidRDefault="007F42FA" w:rsidP="007F42FA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:rsidR="007F42FA" w:rsidRDefault="007F42FA" w:rsidP="007F42FA">
      <w:pPr>
        <w:pStyle w:val="Heading3"/>
        <w:spacing w:line="360" w:lineRule="auto"/>
        <w:jc w:val="both"/>
      </w:pPr>
      <w:r>
        <w:t>Các yêu cầu đặc biệt</w:t>
      </w:r>
    </w:p>
    <w:p w:rsidR="007F42FA" w:rsidRPr="0037628A" w:rsidRDefault="007F42FA" w:rsidP="007F42FA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7F42FA" w:rsidRDefault="007F42FA" w:rsidP="007F42F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7F42FA" w:rsidRPr="0037628A" w:rsidRDefault="007F42FA" w:rsidP="007F42FA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7F42FA" w:rsidRDefault="007F42FA" w:rsidP="007F42FA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7F42FA" w:rsidRDefault="007F42FA" w:rsidP="007F42FA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7F42FA" w:rsidRDefault="007F42FA" w:rsidP="007F42FA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C34034" w:rsidRDefault="007F42FA" w:rsidP="007F42FA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C34034" w:rsidRDefault="00C34034">
      <w:pPr>
        <w:widowControl/>
        <w:spacing w:line="240" w:lineRule="auto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br w:type="page"/>
      </w:r>
    </w:p>
    <w:p w:rsidR="00C34034" w:rsidRPr="0037628A" w:rsidRDefault="00C34034" w:rsidP="00C34034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Đặc tả Use-case </w:t>
      </w:r>
      <w:r w:rsidRPr="0037628A">
        <w:rPr>
          <w:color w:val="0000FF"/>
          <w:lang w:val="en-US"/>
        </w:rPr>
        <w:t>“</w:t>
      </w:r>
      <w:r w:rsidRPr="00C34034">
        <w:rPr>
          <w:color w:val="0000FF"/>
          <w:lang w:val="en-US"/>
        </w:rPr>
        <w:t>Cập nhật đơn hàng</w:t>
      </w:r>
      <w:r w:rsidRPr="0037628A">
        <w:rPr>
          <w:color w:val="0000FF"/>
          <w:lang w:val="en-US"/>
        </w:rPr>
        <w:t>”</w:t>
      </w:r>
    </w:p>
    <w:p w:rsidR="00C34034" w:rsidRDefault="00C34034" w:rsidP="00C34034">
      <w:pPr>
        <w:pStyle w:val="Heading3"/>
        <w:spacing w:line="360" w:lineRule="auto"/>
        <w:jc w:val="both"/>
      </w:pPr>
      <w:r>
        <w:t>Tóm tắt</w:t>
      </w:r>
    </w:p>
    <w:p w:rsidR="00C34034" w:rsidRPr="0037628A" w:rsidRDefault="00C34034" w:rsidP="00C34034">
      <w:pPr>
        <w:pStyle w:val="BodyText"/>
        <w:jc w:val="both"/>
        <w:rPr>
          <w:i/>
          <w:color w:val="0000FF"/>
        </w:rPr>
      </w:pPr>
      <w:r w:rsidRPr="00C34034">
        <w:rPr>
          <w:i/>
          <w:snapToGrid w:val="0"/>
          <w:color w:val="0000FF"/>
        </w:rPr>
        <w:t>Cập nhật lại món ăn, số lượng món ăn trong đơn hàng</w:t>
      </w:r>
    </w:p>
    <w:p w:rsidR="00C34034" w:rsidRDefault="00C34034" w:rsidP="00C34034">
      <w:pPr>
        <w:pStyle w:val="Heading3"/>
        <w:spacing w:line="360" w:lineRule="auto"/>
        <w:jc w:val="both"/>
      </w:pPr>
      <w:r>
        <w:t>Dòng sự kiện</w:t>
      </w:r>
    </w:p>
    <w:p w:rsidR="00C34034" w:rsidRDefault="00C34034" w:rsidP="00C34034">
      <w:pPr>
        <w:pStyle w:val="Heading4"/>
        <w:spacing w:line="360" w:lineRule="auto"/>
        <w:jc w:val="both"/>
      </w:pPr>
      <w:r>
        <w:t>Dòng sự kiện chính</w:t>
      </w:r>
    </w:p>
    <w:p w:rsidR="00C34034" w:rsidRDefault="00C34034" w:rsidP="00C34034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1.Điều chỉnh lại số lượng của mỗi món ăn hoặc xóa món ăn đã có trong đơn hàng.</w:t>
      </w:r>
    </w:p>
    <w:p w:rsidR="00C34034" w:rsidRPr="0037628A" w:rsidRDefault="00C34034" w:rsidP="00C34034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2. Chọn hoàn tất</w:t>
      </w:r>
    </w:p>
    <w:p w:rsidR="00C34034" w:rsidRDefault="00C34034" w:rsidP="00C34034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C34034" w:rsidRPr="0037628A" w:rsidRDefault="00C34034" w:rsidP="00C34034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 “Không có”</w:t>
      </w:r>
    </w:p>
    <w:p w:rsidR="00C34034" w:rsidRDefault="00C34034" w:rsidP="00C34034">
      <w:pPr>
        <w:pStyle w:val="Heading3"/>
        <w:spacing w:line="360" w:lineRule="auto"/>
        <w:jc w:val="both"/>
      </w:pPr>
      <w:r>
        <w:t>Các yêu cầu đặc biệt</w:t>
      </w:r>
    </w:p>
    <w:p w:rsidR="00C34034" w:rsidRPr="0037628A" w:rsidRDefault="00C34034" w:rsidP="00C34034">
      <w:pPr>
        <w:pStyle w:val="BodyText"/>
        <w:jc w:val="both"/>
        <w:rPr>
          <w:i/>
          <w:color w:val="0000FF"/>
        </w:rPr>
      </w:pPr>
      <w:r>
        <w:rPr>
          <w:i/>
          <w:color w:val="0000FF"/>
          <w:lang w:val="en-US"/>
        </w:rPr>
        <w:t>Đơn hàng đã có ít nhất 1 món ăn</w:t>
      </w:r>
    </w:p>
    <w:p w:rsidR="00C34034" w:rsidRDefault="00C34034" w:rsidP="00C34034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C34034" w:rsidRPr="00C34034" w:rsidRDefault="002B75F8" w:rsidP="00C34034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“Không có”</w:t>
      </w:r>
      <w:r w:rsidR="00C34034">
        <w:rPr>
          <w:i/>
          <w:color w:val="0000FF"/>
          <w:lang w:val="en-US"/>
        </w:rPr>
        <w:t>.</w:t>
      </w:r>
    </w:p>
    <w:p w:rsidR="00C34034" w:rsidRDefault="00C34034" w:rsidP="00C34034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C34034" w:rsidRDefault="002B75F8" w:rsidP="00C34034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Đơn hàng được cập nhật lại</w:t>
      </w:r>
      <w:r w:rsidR="00C34034" w:rsidRPr="0037628A">
        <w:rPr>
          <w:i/>
          <w:color w:val="0000FF"/>
        </w:rPr>
        <w:t>.</w:t>
      </w:r>
    </w:p>
    <w:p w:rsidR="00C34034" w:rsidRDefault="00C34034" w:rsidP="00C34034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C34034" w:rsidRDefault="002B75F8" w:rsidP="00C34034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“Không có”</w:t>
      </w:r>
      <w:r w:rsidR="00C34034">
        <w:rPr>
          <w:i/>
          <w:color w:val="0000FF"/>
          <w:lang w:val="en-US"/>
        </w:rPr>
        <w:t>.</w:t>
      </w:r>
    </w:p>
    <w:p w:rsidR="00C34034" w:rsidRDefault="00C34034" w:rsidP="007F42FA">
      <w:pPr>
        <w:pStyle w:val="BodyText"/>
        <w:jc w:val="both"/>
        <w:rPr>
          <w:i/>
          <w:color w:val="0000FF"/>
          <w:lang w:val="en-US"/>
        </w:rPr>
      </w:pPr>
    </w:p>
    <w:p w:rsidR="002B75F8" w:rsidRDefault="002B75F8">
      <w:pPr>
        <w:widowControl/>
        <w:spacing w:line="240" w:lineRule="auto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br w:type="page"/>
      </w:r>
    </w:p>
    <w:p w:rsidR="002B75F8" w:rsidRPr="0037628A" w:rsidRDefault="002B75F8" w:rsidP="002B75F8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Lịch sử đơn hàng</w:t>
      </w:r>
      <w:r w:rsidRPr="0037628A">
        <w:rPr>
          <w:color w:val="0000FF"/>
          <w:lang w:val="en-US"/>
        </w:rPr>
        <w:t>”</w:t>
      </w:r>
    </w:p>
    <w:p w:rsidR="002B75F8" w:rsidRDefault="002B75F8" w:rsidP="002B75F8">
      <w:pPr>
        <w:pStyle w:val="Heading3"/>
        <w:spacing w:line="360" w:lineRule="auto"/>
        <w:jc w:val="both"/>
      </w:pPr>
      <w:r>
        <w:t>Tóm tắt</w:t>
      </w:r>
    </w:p>
    <w:p w:rsidR="002B75F8" w:rsidRPr="0037628A" w:rsidRDefault="002B75F8" w:rsidP="002B75F8">
      <w:pPr>
        <w:pStyle w:val="BodyText"/>
        <w:jc w:val="both"/>
        <w:rPr>
          <w:i/>
          <w:color w:val="0000FF"/>
        </w:rPr>
      </w:pPr>
      <w:r>
        <w:rPr>
          <w:i/>
          <w:snapToGrid w:val="0"/>
          <w:color w:val="0000FF"/>
          <w:lang w:val="en-US"/>
        </w:rPr>
        <w:t>Khách hàng xem lại lịch sửa mua hàng trên hệ thống</w:t>
      </w:r>
    </w:p>
    <w:p w:rsidR="002B75F8" w:rsidRDefault="002B75F8" w:rsidP="002B75F8">
      <w:pPr>
        <w:pStyle w:val="Heading3"/>
        <w:spacing w:line="360" w:lineRule="auto"/>
        <w:jc w:val="both"/>
      </w:pPr>
      <w:r>
        <w:t>Dòng sự kiện</w:t>
      </w:r>
    </w:p>
    <w:p w:rsidR="002B75F8" w:rsidRDefault="002B75F8" w:rsidP="002B75F8">
      <w:pPr>
        <w:pStyle w:val="Heading4"/>
        <w:spacing w:line="360" w:lineRule="auto"/>
        <w:jc w:val="both"/>
      </w:pPr>
      <w:r>
        <w:t>Dòng sự kiện chính</w:t>
      </w:r>
    </w:p>
    <w:p w:rsidR="002B75F8" w:rsidRPr="0037628A" w:rsidRDefault="002B75F8" w:rsidP="002B75F8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1.Hiển thị danh sách hóa đơn, thông tin chi tiết hóa đơn cho khách hàng</w:t>
      </w:r>
    </w:p>
    <w:p w:rsidR="002B75F8" w:rsidRDefault="002B75F8" w:rsidP="002B75F8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2B75F8" w:rsidRPr="0037628A" w:rsidRDefault="002B75F8" w:rsidP="002B75F8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“Không có”</w:t>
      </w:r>
    </w:p>
    <w:p w:rsidR="002B75F8" w:rsidRDefault="002B75F8" w:rsidP="002B75F8">
      <w:pPr>
        <w:pStyle w:val="Heading3"/>
        <w:spacing w:line="360" w:lineRule="auto"/>
        <w:jc w:val="both"/>
      </w:pPr>
      <w:r>
        <w:t>Các yêu cầu đặc biệt</w:t>
      </w:r>
    </w:p>
    <w:p w:rsidR="002B75F8" w:rsidRPr="0037628A" w:rsidRDefault="002B75F8" w:rsidP="002B75F8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 “</w:t>
      </w:r>
      <w:r>
        <w:rPr>
          <w:i/>
          <w:color w:val="0000FF"/>
          <w:lang w:val="en-US"/>
        </w:rPr>
        <w:t>Đã đăng nhập</w:t>
      </w:r>
      <w:r w:rsidRPr="0037628A">
        <w:rPr>
          <w:i/>
          <w:color w:val="0000FF"/>
        </w:rPr>
        <w:t>”</w:t>
      </w:r>
    </w:p>
    <w:p w:rsidR="002B75F8" w:rsidRDefault="002B75F8" w:rsidP="002B75F8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2B75F8" w:rsidRPr="002B75F8" w:rsidRDefault="002B75F8" w:rsidP="002B75F8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“Đã đăng nhập”.</w:t>
      </w:r>
    </w:p>
    <w:p w:rsidR="002B75F8" w:rsidRDefault="002B75F8" w:rsidP="002B75F8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2B75F8" w:rsidRDefault="002B75F8" w:rsidP="002B75F8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Hiển thị danh dách hóa đơn</w:t>
      </w:r>
      <w:r w:rsidRPr="0037628A">
        <w:rPr>
          <w:i/>
          <w:color w:val="0000FF"/>
        </w:rPr>
        <w:t>.</w:t>
      </w:r>
    </w:p>
    <w:p w:rsidR="002B75F8" w:rsidRDefault="002B75F8" w:rsidP="002B75F8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2B75F8" w:rsidRPr="00FA6354" w:rsidRDefault="002B75F8" w:rsidP="002B75F8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“</w:t>
      </w:r>
      <w:r w:rsidR="006A358F">
        <w:rPr>
          <w:i/>
          <w:color w:val="0000FF"/>
          <w:lang w:val="en-US"/>
        </w:rPr>
        <w:t>Kh</w:t>
      </w:r>
      <w:r>
        <w:rPr>
          <w:i/>
          <w:color w:val="0000FF"/>
          <w:lang w:val="en-US"/>
        </w:rPr>
        <w:t>ông có”.</w:t>
      </w:r>
    </w:p>
    <w:p w:rsidR="006A358F" w:rsidRDefault="006A358F">
      <w:pPr>
        <w:widowControl/>
        <w:spacing w:line="240" w:lineRule="auto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br w:type="page"/>
      </w:r>
    </w:p>
    <w:p w:rsidR="006A358F" w:rsidRPr="0037628A" w:rsidRDefault="006A358F" w:rsidP="006A358F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Đặc tả Use-case </w:t>
      </w:r>
      <w:r w:rsidRPr="0037628A">
        <w:rPr>
          <w:color w:val="0000FF"/>
          <w:lang w:val="en-US"/>
        </w:rPr>
        <w:t>“</w:t>
      </w:r>
      <w:r w:rsidRPr="006A358F">
        <w:rPr>
          <w:color w:val="0000FF"/>
          <w:lang w:val="en-US"/>
        </w:rPr>
        <w:t>Thanh toán</w:t>
      </w:r>
      <w:r w:rsidRPr="0037628A">
        <w:rPr>
          <w:color w:val="0000FF"/>
          <w:lang w:val="en-US"/>
        </w:rPr>
        <w:t>”</w:t>
      </w:r>
    </w:p>
    <w:p w:rsidR="006A358F" w:rsidRDefault="006A358F" w:rsidP="006A358F">
      <w:pPr>
        <w:pStyle w:val="Heading3"/>
        <w:spacing w:line="360" w:lineRule="auto"/>
        <w:jc w:val="both"/>
      </w:pPr>
      <w:r>
        <w:t>Tóm tắt</w:t>
      </w:r>
    </w:p>
    <w:p w:rsidR="006A358F" w:rsidRPr="007F42FA" w:rsidRDefault="006A358F" w:rsidP="006A358F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Xác nhận đơn hàng và thanh toán.</w:t>
      </w:r>
    </w:p>
    <w:p w:rsidR="006A358F" w:rsidRDefault="006A358F" w:rsidP="006A358F">
      <w:pPr>
        <w:pStyle w:val="Heading3"/>
        <w:spacing w:line="360" w:lineRule="auto"/>
        <w:jc w:val="both"/>
      </w:pPr>
      <w:r>
        <w:t>Dòng sự kiện</w:t>
      </w:r>
    </w:p>
    <w:p w:rsidR="006A358F" w:rsidRDefault="006A358F" w:rsidP="006A358F">
      <w:pPr>
        <w:pStyle w:val="Heading4"/>
        <w:spacing w:line="360" w:lineRule="auto"/>
        <w:jc w:val="both"/>
      </w:pPr>
      <w:r>
        <w:t>Dòng sự kiện chính</w:t>
      </w:r>
    </w:p>
    <w:p w:rsidR="006A358F" w:rsidRPr="0037628A" w:rsidRDefault="006A358F" w:rsidP="006A358F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1.Khách hàng chọn nút thanh toán bên dưới hóa đơn.</w:t>
      </w:r>
    </w:p>
    <w:p w:rsidR="006A358F" w:rsidRDefault="006A358F" w:rsidP="006A358F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6A358F" w:rsidRPr="0037628A" w:rsidRDefault="006A358F" w:rsidP="006A358F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“Không có”.</w:t>
      </w:r>
    </w:p>
    <w:p w:rsidR="006A358F" w:rsidRDefault="006A358F" w:rsidP="006A358F">
      <w:pPr>
        <w:pStyle w:val="Heading3"/>
        <w:spacing w:line="360" w:lineRule="auto"/>
        <w:jc w:val="both"/>
      </w:pPr>
      <w:r>
        <w:t>Các yêu cầu đặc biệt</w:t>
      </w:r>
    </w:p>
    <w:p w:rsidR="006A358F" w:rsidRPr="000129FA" w:rsidRDefault="006A358F" w:rsidP="006A358F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Đơn hàng đã có ít nhất 1 món ăn.</w:t>
      </w:r>
    </w:p>
    <w:p w:rsidR="006A358F" w:rsidRDefault="006A358F" w:rsidP="006A358F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6A358F" w:rsidRPr="000129FA" w:rsidRDefault="006A358F" w:rsidP="006A358F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“Không có”.</w:t>
      </w:r>
    </w:p>
    <w:p w:rsidR="006A358F" w:rsidRDefault="006A358F" w:rsidP="006A358F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6A358F" w:rsidRDefault="006A358F" w:rsidP="006A358F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Đơn hàng được khóa lại, tạo đơn hàng mới nếu như tiếp tục mua thêm món ăn khác</w:t>
      </w:r>
      <w:r w:rsidRPr="0037628A">
        <w:rPr>
          <w:i/>
          <w:color w:val="0000FF"/>
        </w:rPr>
        <w:t>.</w:t>
      </w:r>
    </w:p>
    <w:p w:rsidR="006A358F" w:rsidRDefault="006A358F" w:rsidP="006A358F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6A358F" w:rsidRDefault="006A358F" w:rsidP="006A358F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“Không có”.</w:t>
      </w:r>
    </w:p>
    <w:p w:rsidR="00C34034" w:rsidRPr="00FA6354" w:rsidRDefault="00C34034" w:rsidP="00C34034">
      <w:pPr>
        <w:pStyle w:val="BodyText"/>
        <w:jc w:val="both"/>
        <w:rPr>
          <w:i/>
          <w:color w:val="0000FF"/>
          <w:lang w:val="en-US"/>
        </w:rPr>
      </w:pPr>
    </w:p>
    <w:p w:rsidR="007F42FA" w:rsidRPr="00FA6354" w:rsidRDefault="007F42FA" w:rsidP="007F42FA">
      <w:pPr>
        <w:pStyle w:val="BodyText"/>
        <w:jc w:val="both"/>
        <w:rPr>
          <w:i/>
          <w:color w:val="0000FF"/>
          <w:lang w:val="en-US"/>
        </w:rPr>
      </w:pPr>
    </w:p>
    <w:p w:rsidR="00775747" w:rsidRPr="00FA6354" w:rsidRDefault="00775747" w:rsidP="00775747">
      <w:pPr>
        <w:pStyle w:val="BodyText"/>
        <w:jc w:val="both"/>
        <w:rPr>
          <w:i/>
          <w:color w:val="0000FF"/>
          <w:lang w:val="en-US"/>
        </w:rPr>
      </w:pPr>
    </w:p>
    <w:p w:rsidR="00A23833" w:rsidRPr="008E77C5" w:rsidRDefault="008E77C5" w:rsidP="008E77C5">
      <w:pPr>
        <w:widowControl/>
        <w:spacing w:line="240" w:lineRule="auto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br w:type="page"/>
      </w:r>
    </w:p>
    <w:p w:rsidR="008E77C5" w:rsidRPr="0037628A" w:rsidRDefault="008E77C5" w:rsidP="008E77C5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Đặc tả Use-case </w:t>
      </w:r>
      <w:r w:rsidRPr="0037628A">
        <w:rPr>
          <w:color w:val="0000FF"/>
          <w:lang w:val="en-US"/>
        </w:rPr>
        <w:t>“</w:t>
      </w:r>
      <w:r w:rsidRPr="008E77C5">
        <w:rPr>
          <w:color w:val="0000FF"/>
          <w:lang w:val="en-US"/>
        </w:rPr>
        <w:t>Xuất hóa đơn cho khách hàng</w:t>
      </w:r>
      <w:r w:rsidRPr="0037628A">
        <w:rPr>
          <w:color w:val="0000FF"/>
          <w:lang w:val="en-US"/>
        </w:rPr>
        <w:t>”</w:t>
      </w:r>
    </w:p>
    <w:p w:rsidR="008E77C5" w:rsidRDefault="008E77C5" w:rsidP="008E77C5">
      <w:pPr>
        <w:pStyle w:val="Heading3"/>
        <w:spacing w:line="360" w:lineRule="auto"/>
        <w:jc w:val="both"/>
      </w:pPr>
      <w:r>
        <w:t>Tóm tắt</w:t>
      </w:r>
    </w:p>
    <w:p w:rsidR="008E77C5" w:rsidRPr="007F42FA" w:rsidRDefault="008E77C5" w:rsidP="008E77C5">
      <w:pPr>
        <w:pStyle w:val="BodyText"/>
        <w:jc w:val="both"/>
        <w:rPr>
          <w:i/>
          <w:color w:val="0000FF"/>
          <w:lang w:val="en-US"/>
        </w:rPr>
      </w:pPr>
      <w:r w:rsidRPr="008E77C5">
        <w:rPr>
          <w:color w:val="0000FF"/>
          <w:lang w:val="en-US"/>
        </w:rPr>
        <w:t>Nhân viên bán hàng xuất hóa đơn và tính tiền</w:t>
      </w:r>
      <w:r>
        <w:rPr>
          <w:color w:val="0000FF"/>
          <w:lang w:val="en-US"/>
        </w:rPr>
        <w:t xml:space="preserve"> cho khách hàng ăn </w:t>
      </w:r>
      <w:r w:rsidRPr="008E77C5">
        <w:rPr>
          <w:color w:val="0000FF"/>
          <w:lang w:val="en-US"/>
        </w:rPr>
        <w:t>tại chi nhánh</w:t>
      </w:r>
      <w:r>
        <w:rPr>
          <w:i/>
          <w:color w:val="0000FF"/>
          <w:lang w:val="en-US"/>
        </w:rPr>
        <w:t>.</w:t>
      </w:r>
    </w:p>
    <w:p w:rsidR="008E77C5" w:rsidRDefault="008E77C5" w:rsidP="008E77C5">
      <w:pPr>
        <w:pStyle w:val="Heading3"/>
        <w:spacing w:line="360" w:lineRule="auto"/>
        <w:jc w:val="both"/>
      </w:pPr>
      <w:r>
        <w:t>Dòng sự kiện</w:t>
      </w:r>
    </w:p>
    <w:p w:rsidR="008E77C5" w:rsidRDefault="008E77C5" w:rsidP="008E77C5">
      <w:pPr>
        <w:pStyle w:val="Heading4"/>
        <w:spacing w:line="360" w:lineRule="auto"/>
        <w:jc w:val="both"/>
      </w:pPr>
      <w:r>
        <w:t>Dòng sự kiện chính</w:t>
      </w:r>
    </w:p>
    <w:p w:rsidR="008E77C5" w:rsidRPr="0037628A" w:rsidRDefault="008E77C5" w:rsidP="008E77C5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1.Nhân viên chọn xuất hoán đơn</w:t>
      </w:r>
      <w:r>
        <w:rPr>
          <w:i/>
          <w:color w:val="0000FF"/>
          <w:lang w:val="en-US"/>
        </w:rPr>
        <w:t>.</w:t>
      </w:r>
    </w:p>
    <w:p w:rsidR="008E77C5" w:rsidRDefault="008E77C5" w:rsidP="008E77C5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8E77C5" w:rsidRPr="0037628A" w:rsidRDefault="008E77C5" w:rsidP="008E77C5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“Không có”.</w:t>
      </w:r>
    </w:p>
    <w:p w:rsidR="008E77C5" w:rsidRDefault="008E77C5" w:rsidP="008E77C5">
      <w:pPr>
        <w:pStyle w:val="Heading3"/>
        <w:spacing w:line="360" w:lineRule="auto"/>
        <w:jc w:val="both"/>
      </w:pPr>
      <w:r>
        <w:t>Các yêu cầu đặc biệt</w:t>
      </w:r>
    </w:p>
    <w:p w:rsidR="008E77C5" w:rsidRPr="000129FA" w:rsidRDefault="008E77C5" w:rsidP="008E77C5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Đã kết nối với máy xuất hóa đơn</w:t>
      </w:r>
      <w:r>
        <w:rPr>
          <w:i/>
          <w:color w:val="0000FF"/>
          <w:lang w:val="en-US"/>
        </w:rPr>
        <w:t>.</w:t>
      </w:r>
    </w:p>
    <w:p w:rsidR="008E77C5" w:rsidRDefault="008E77C5" w:rsidP="008E77C5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8E77C5" w:rsidRPr="000129FA" w:rsidRDefault="008E77C5" w:rsidP="008E77C5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Đã có đơn hàng</w:t>
      </w:r>
      <w:r>
        <w:rPr>
          <w:i/>
          <w:color w:val="0000FF"/>
          <w:lang w:val="en-US"/>
        </w:rPr>
        <w:t>.</w:t>
      </w:r>
    </w:p>
    <w:p w:rsidR="008E77C5" w:rsidRDefault="008E77C5" w:rsidP="008E77C5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8E77C5" w:rsidRDefault="008E77C5" w:rsidP="008E77C5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Đơn hàng được khóa lại, tạo đ</w:t>
      </w:r>
      <w:r>
        <w:rPr>
          <w:i/>
          <w:color w:val="0000FF"/>
          <w:lang w:val="en-US"/>
        </w:rPr>
        <w:t>ơn hàng mới nếu như tiếp tục đặt</w:t>
      </w:r>
      <w:r>
        <w:rPr>
          <w:i/>
          <w:color w:val="0000FF"/>
          <w:lang w:val="en-US"/>
        </w:rPr>
        <w:t xml:space="preserve"> thêm món ăn khác</w:t>
      </w:r>
      <w:r w:rsidRPr="0037628A">
        <w:rPr>
          <w:i/>
          <w:color w:val="0000FF"/>
        </w:rPr>
        <w:t>.</w:t>
      </w:r>
    </w:p>
    <w:p w:rsidR="008E77C5" w:rsidRDefault="008E77C5" w:rsidP="008E77C5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8E77C5" w:rsidRDefault="008E77C5" w:rsidP="008E77C5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“Không có”.</w:t>
      </w:r>
    </w:p>
    <w:p w:rsidR="008E77C5" w:rsidRDefault="008E77C5">
      <w:pPr>
        <w:widowControl/>
        <w:spacing w:line="240" w:lineRule="auto"/>
        <w:rPr>
          <w:rFonts w:ascii="Arial" w:hAnsi="Arial"/>
          <w:b/>
          <w:sz w:val="20"/>
          <w:lang w:val="en-US"/>
        </w:rPr>
      </w:pPr>
      <w:r>
        <w:rPr>
          <w:lang w:val="en-US"/>
        </w:rPr>
        <w:br w:type="page"/>
      </w:r>
    </w:p>
    <w:p w:rsidR="008E77C5" w:rsidRPr="0037628A" w:rsidRDefault="008E77C5" w:rsidP="008E77C5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Đặc tả Use-case </w:t>
      </w:r>
      <w:r w:rsidRPr="0037628A">
        <w:rPr>
          <w:color w:val="0000FF"/>
          <w:lang w:val="en-US"/>
        </w:rPr>
        <w:t>“</w:t>
      </w:r>
      <w:r w:rsidRPr="008E77C5">
        <w:rPr>
          <w:color w:val="0000FF"/>
          <w:lang w:val="en-US"/>
        </w:rPr>
        <w:t>Quản lý chi nhánh</w:t>
      </w:r>
      <w:r w:rsidRPr="0037628A">
        <w:rPr>
          <w:color w:val="0000FF"/>
          <w:lang w:val="en-US"/>
        </w:rPr>
        <w:t>”</w:t>
      </w:r>
    </w:p>
    <w:p w:rsidR="008E77C5" w:rsidRDefault="008E77C5" w:rsidP="008E77C5">
      <w:pPr>
        <w:pStyle w:val="Heading3"/>
        <w:spacing w:line="360" w:lineRule="auto"/>
        <w:jc w:val="both"/>
      </w:pPr>
      <w:r>
        <w:t>Tóm tắt</w:t>
      </w:r>
    </w:p>
    <w:p w:rsidR="008E77C5" w:rsidRPr="008E77C5" w:rsidRDefault="008E77C5" w:rsidP="008E77C5">
      <w:pPr>
        <w:pStyle w:val="BodyText"/>
        <w:jc w:val="both"/>
        <w:rPr>
          <w:i/>
          <w:color w:val="0000FF"/>
          <w:lang w:val="en-US"/>
        </w:rPr>
      </w:pPr>
      <w:r w:rsidRPr="008E77C5">
        <w:rPr>
          <w:i/>
          <w:snapToGrid w:val="0"/>
          <w:color w:val="0000FF"/>
          <w:lang w:val="en-US"/>
        </w:rPr>
        <w:t>Quản lý thông tin chi nhánh của hệ thống</w:t>
      </w:r>
      <w:r>
        <w:rPr>
          <w:i/>
          <w:snapToGrid w:val="0"/>
          <w:color w:val="0000FF"/>
          <w:lang w:val="en-US"/>
        </w:rPr>
        <w:t>.</w:t>
      </w:r>
    </w:p>
    <w:p w:rsidR="008E77C5" w:rsidRDefault="008E77C5" w:rsidP="008E77C5">
      <w:pPr>
        <w:pStyle w:val="Heading3"/>
        <w:spacing w:line="360" w:lineRule="auto"/>
        <w:jc w:val="both"/>
      </w:pPr>
      <w:r>
        <w:t>Dòng sự kiện</w:t>
      </w:r>
    </w:p>
    <w:p w:rsidR="008E77C5" w:rsidRDefault="008E77C5" w:rsidP="008E77C5">
      <w:pPr>
        <w:pStyle w:val="Heading4"/>
        <w:spacing w:line="360" w:lineRule="auto"/>
        <w:jc w:val="both"/>
      </w:pPr>
      <w:r>
        <w:t>Dòng sự kiện chính</w:t>
      </w:r>
    </w:p>
    <w:p w:rsidR="008E77C5" w:rsidRDefault="00A42918" w:rsidP="008E77C5">
      <w:pPr>
        <w:pStyle w:val="BodyText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1.Chọn thêm chi nhánh mới hoặc sửa chi nhánh</w:t>
      </w:r>
      <w:r w:rsidR="008E77C5">
        <w:rPr>
          <w:i/>
          <w:color w:val="0000FF"/>
          <w:lang w:val="en-US"/>
        </w:rPr>
        <w:t>.</w:t>
      </w:r>
    </w:p>
    <w:p w:rsidR="00A42918" w:rsidRDefault="00A42918" w:rsidP="008E77C5">
      <w:pPr>
        <w:pStyle w:val="BodyText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2.Nhập thông tin chi nhánh.</w:t>
      </w:r>
    </w:p>
    <w:p w:rsidR="00A42918" w:rsidRPr="0037628A" w:rsidRDefault="00A42918" w:rsidP="008E77C5">
      <w:pPr>
        <w:pStyle w:val="BodyText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3.Chọn “lưu lại”</w:t>
      </w:r>
    </w:p>
    <w:p w:rsidR="008E77C5" w:rsidRDefault="008E77C5" w:rsidP="008E77C5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8E77C5" w:rsidRDefault="00493807" w:rsidP="008E77C5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1.1 Xóa chi nhánh.</w:t>
      </w:r>
    </w:p>
    <w:p w:rsidR="00493807" w:rsidRPr="0037628A" w:rsidRDefault="00493807" w:rsidP="008E77C5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3.1 Lưu thông tin không thành công, thông báo lỗi</w:t>
      </w:r>
    </w:p>
    <w:p w:rsidR="008E77C5" w:rsidRDefault="008E77C5" w:rsidP="008E77C5">
      <w:pPr>
        <w:pStyle w:val="Heading3"/>
        <w:spacing w:line="360" w:lineRule="auto"/>
        <w:jc w:val="both"/>
      </w:pPr>
      <w:r>
        <w:t>Các yêu cầu đặc biệt</w:t>
      </w:r>
    </w:p>
    <w:p w:rsidR="008E77C5" w:rsidRPr="0037628A" w:rsidRDefault="00A53FC3" w:rsidP="00A53FC3">
      <w:pPr>
        <w:pStyle w:val="BodyText"/>
        <w:ind w:left="0" w:firstLine="720"/>
        <w:jc w:val="both"/>
        <w:rPr>
          <w:i/>
          <w:color w:val="0000FF"/>
        </w:rPr>
      </w:pPr>
      <w:r>
        <w:rPr>
          <w:i/>
          <w:color w:val="0000FF"/>
        </w:rPr>
        <w:t xml:space="preserve"> </w:t>
      </w:r>
      <w:r>
        <w:rPr>
          <w:i/>
          <w:color w:val="0000FF"/>
          <w:lang w:val="en-US"/>
        </w:rPr>
        <w:t>Đăng nhập với quyền quản  trị</w:t>
      </w:r>
    </w:p>
    <w:p w:rsidR="008E77C5" w:rsidRDefault="008E77C5" w:rsidP="008E77C5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8E77C5" w:rsidRPr="00493807" w:rsidRDefault="00493807" w:rsidP="008E77C5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Đã đăng nhập.</w:t>
      </w:r>
    </w:p>
    <w:p w:rsidR="008E77C5" w:rsidRDefault="008E77C5" w:rsidP="008E77C5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8E77C5" w:rsidRDefault="00493807" w:rsidP="008E77C5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Thông tin chi nhánh được cập nhật</w:t>
      </w:r>
      <w:r w:rsidR="008E77C5" w:rsidRPr="0037628A">
        <w:rPr>
          <w:i/>
          <w:color w:val="0000FF"/>
        </w:rPr>
        <w:t>.</w:t>
      </w:r>
    </w:p>
    <w:p w:rsidR="008E77C5" w:rsidRDefault="008E77C5" w:rsidP="008E77C5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8E77C5" w:rsidRDefault="002C1A55" w:rsidP="008E77C5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“Không có”</w:t>
      </w:r>
      <w:r w:rsidR="008E77C5">
        <w:rPr>
          <w:i/>
          <w:color w:val="0000FF"/>
          <w:lang w:val="en-US"/>
        </w:rPr>
        <w:t>.</w:t>
      </w:r>
    </w:p>
    <w:p w:rsidR="008E77C5" w:rsidRDefault="008E77C5">
      <w:pPr>
        <w:widowControl/>
        <w:spacing w:line="240" w:lineRule="auto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br w:type="page"/>
      </w:r>
    </w:p>
    <w:p w:rsidR="008E77C5" w:rsidRPr="0037628A" w:rsidRDefault="008E77C5" w:rsidP="00A53FC3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Đặc tả Use-case </w:t>
      </w:r>
      <w:r w:rsidR="00A53FC3">
        <w:rPr>
          <w:color w:val="0000FF"/>
          <w:lang w:val="en-US"/>
        </w:rPr>
        <w:t>“</w:t>
      </w:r>
      <w:r w:rsidR="00A53FC3" w:rsidRPr="00A53FC3">
        <w:rPr>
          <w:color w:val="0000FF"/>
          <w:lang w:val="en-US"/>
        </w:rPr>
        <w:t>Quản lý menu chi nhánh</w:t>
      </w:r>
      <w:r w:rsidRPr="0037628A">
        <w:rPr>
          <w:color w:val="0000FF"/>
          <w:lang w:val="en-US"/>
        </w:rPr>
        <w:t>”</w:t>
      </w:r>
    </w:p>
    <w:p w:rsidR="008E77C5" w:rsidRDefault="008E77C5" w:rsidP="008E77C5">
      <w:pPr>
        <w:pStyle w:val="Heading3"/>
        <w:spacing w:line="360" w:lineRule="auto"/>
        <w:jc w:val="both"/>
      </w:pPr>
      <w:r>
        <w:t>Tóm tắt</w:t>
      </w:r>
    </w:p>
    <w:p w:rsidR="008E77C5" w:rsidRPr="0037628A" w:rsidRDefault="00A53FC3" w:rsidP="008E77C5">
      <w:pPr>
        <w:pStyle w:val="BodyText"/>
        <w:jc w:val="both"/>
        <w:rPr>
          <w:i/>
          <w:color w:val="0000FF"/>
        </w:rPr>
      </w:pPr>
      <w:r w:rsidRPr="00A53FC3">
        <w:rPr>
          <w:i/>
          <w:snapToGrid w:val="0"/>
          <w:color w:val="0000FF"/>
        </w:rPr>
        <w:t>Thêm, xóa danh sách món ăn của chi nhánh</w:t>
      </w:r>
    </w:p>
    <w:p w:rsidR="008E77C5" w:rsidRDefault="008E77C5" w:rsidP="008E77C5">
      <w:pPr>
        <w:pStyle w:val="Heading3"/>
        <w:spacing w:line="360" w:lineRule="auto"/>
        <w:jc w:val="both"/>
      </w:pPr>
      <w:r>
        <w:t>Dòng sự kiện</w:t>
      </w:r>
    </w:p>
    <w:p w:rsidR="008E77C5" w:rsidRDefault="008E77C5" w:rsidP="008E77C5">
      <w:pPr>
        <w:pStyle w:val="Heading4"/>
        <w:spacing w:line="360" w:lineRule="auto"/>
        <w:jc w:val="both"/>
      </w:pPr>
      <w:r>
        <w:t>Dòng sự kiện chính</w:t>
      </w:r>
    </w:p>
    <w:p w:rsidR="008E77C5" w:rsidRDefault="00A53FC3" w:rsidP="008E77C5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1.Chọn chi nhánh</w:t>
      </w:r>
    </w:p>
    <w:p w:rsidR="00A53FC3" w:rsidRDefault="00A53FC3" w:rsidP="008E77C5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2.</w:t>
      </w:r>
      <w:r w:rsidR="002C1A55">
        <w:rPr>
          <w:i/>
          <w:color w:val="0000FF"/>
          <w:lang w:val="en-US"/>
        </w:rPr>
        <w:t>hiển thị toàn bộ món ăn có trên hệ thông, trong đó nhũng món đã được thêm vào chi nhánh có dấu tích, ngược lại không có</w:t>
      </w:r>
    </w:p>
    <w:p w:rsidR="00A53FC3" w:rsidRDefault="00A53FC3" w:rsidP="008E77C5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3.Chọn những món muốn thêm cho chi nhánh hoặc bỏ chọn nhũng món muỗn loại ra khỏi chi nhánh</w:t>
      </w:r>
    </w:p>
    <w:p w:rsidR="00A53FC3" w:rsidRPr="00A53FC3" w:rsidRDefault="00A53FC3" w:rsidP="008E77C5">
      <w:pPr>
        <w:pStyle w:val="BodyText"/>
        <w:jc w:val="both"/>
      </w:pPr>
      <w:r>
        <w:rPr>
          <w:i/>
          <w:color w:val="0000FF"/>
          <w:lang w:val="en-US"/>
        </w:rPr>
        <w:t>4.Lưu lại những thay đổi</w:t>
      </w:r>
    </w:p>
    <w:p w:rsidR="008E77C5" w:rsidRDefault="008E77C5" w:rsidP="008E77C5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8E77C5" w:rsidRPr="0037628A" w:rsidRDefault="00A53FC3" w:rsidP="008E77C5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4.1 Lưu không thành công, thông báo lỗi</w:t>
      </w:r>
    </w:p>
    <w:p w:rsidR="008E77C5" w:rsidRDefault="008E77C5" w:rsidP="008E77C5">
      <w:pPr>
        <w:pStyle w:val="Heading3"/>
        <w:spacing w:line="360" w:lineRule="auto"/>
        <w:jc w:val="both"/>
      </w:pPr>
      <w:r>
        <w:t>Các yêu cầu đặc biệt</w:t>
      </w:r>
    </w:p>
    <w:p w:rsidR="008E77C5" w:rsidRPr="0037628A" w:rsidRDefault="00A53FC3" w:rsidP="00A53FC3">
      <w:pPr>
        <w:pStyle w:val="BodyText"/>
        <w:ind w:left="0" w:firstLine="7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Đăng nhập với quyền quản  trị</w:t>
      </w:r>
    </w:p>
    <w:p w:rsidR="008E77C5" w:rsidRDefault="008E77C5" w:rsidP="008E77C5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8E77C5" w:rsidRPr="0037628A" w:rsidRDefault="00A53FC3" w:rsidP="008E77C5">
      <w:pPr>
        <w:pStyle w:val="BodyText"/>
        <w:jc w:val="both"/>
        <w:rPr>
          <w:i/>
          <w:color w:val="0000FF"/>
        </w:rPr>
      </w:pPr>
      <w:r>
        <w:rPr>
          <w:i/>
          <w:color w:val="0000FF"/>
          <w:lang w:val="en-US"/>
        </w:rPr>
        <w:t>Đã đăng nhập</w:t>
      </w:r>
    </w:p>
    <w:p w:rsidR="008E77C5" w:rsidRDefault="008E77C5" w:rsidP="008E77C5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8E77C5" w:rsidRDefault="00562A7E" w:rsidP="008E77C5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Thông tin món ăn tại chi nhánh được cập nhật</w:t>
      </w:r>
      <w:r w:rsidR="008E77C5" w:rsidRPr="0037628A">
        <w:rPr>
          <w:i/>
          <w:color w:val="0000FF"/>
        </w:rPr>
        <w:t>.</w:t>
      </w:r>
    </w:p>
    <w:p w:rsidR="008E77C5" w:rsidRDefault="008E77C5" w:rsidP="008E77C5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A53FC3" w:rsidRDefault="00562A7E" w:rsidP="008E77C5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“Không có”</w:t>
      </w:r>
      <w:r w:rsidR="008E77C5">
        <w:rPr>
          <w:i/>
          <w:color w:val="0000FF"/>
          <w:lang w:val="en-US"/>
        </w:rPr>
        <w:t>.</w:t>
      </w:r>
    </w:p>
    <w:p w:rsidR="00A53FC3" w:rsidRDefault="00A53FC3">
      <w:pPr>
        <w:widowControl/>
        <w:spacing w:line="240" w:lineRule="auto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br w:type="page"/>
      </w:r>
    </w:p>
    <w:p w:rsidR="00A53FC3" w:rsidRPr="0037628A" w:rsidRDefault="00A53FC3" w:rsidP="002C1A55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Đặc tả Use-case </w:t>
      </w:r>
      <w:r w:rsidRPr="0037628A">
        <w:rPr>
          <w:color w:val="0000FF"/>
          <w:lang w:val="en-US"/>
        </w:rPr>
        <w:t>“</w:t>
      </w:r>
      <w:r w:rsidR="002C1A55" w:rsidRPr="002C1A55">
        <w:rPr>
          <w:color w:val="0000FF"/>
          <w:lang w:val="en-US"/>
        </w:rPr>
        <w:t>Quản lý danh mục món ăn</w:t>
      </w:r>
      <w:r w:rsidRPr="0037628A">
        <w:rPr>
          <w:color w:val="0000FF"/>
          <w:lang w:val="en-US"/>
        </w:rPr>
        <w:t>”</w:t>
      </w:r>
    </w:p>
    <w:p w:rsidR="00A53FC3" w:rsidRDefault="00A53FC3" w:rsidP="00A53FC3">
      <w:pPr>
        <w:pStyle w:val="Heading3"/>
        <w:spacing w:line="360" w:lineRule="auto"/>
        <w:jc w:val="both"/>
      </w:pPr>
      <w:r>
        <w:t>Tóm tắt</w:t>
      </w:r>
    </w:p>
    <w:p w:rsidR="00A53FC3" w:rsidRPr="0037628A" w:rsidRDefault="002C1A55" w:rsidP="00A53FC3">
      <w:pPr>
        <w:pStyle w:val="BodyText"/>
        <w:jc w:val="both"/>
        <w:rPr>
          <w:i/>
          <w:color w:val="0000FF"/>
        </w:rPr>
      </w:pPr>
      <w:r w:rsidRPr="002C1A55">
        <w:rPr>
          <w:i/>
          <w:snapToGrid w:val="0"/>
          <w:color w:val="0000FF"/>
        </w:rPr>
        <w:t>Quản lý danh mục món ăn của hệ thống</w:t>
      </w:r>
    </w:p>
    <w:p w:rsidR="00A53FC3" w:rsidRDefault="00A53FC3" w:rsidP="00A53FC3">
      <w:pPr>
        <w:pStyle w:val="Heading3"/>
        <w:spacing w:line="360" w:lineRule="auto"/>
        <w:jc w:val="both"/>
      </w:pPr>
      <w:r>
        <w:t>Dòng sự kiện</w:t>
      </w:r>
    </w:p>
    <w:p w:rsidR="002C1A55" w:rsidRDefault="002C1A55" w:rsidP="002C1A55">
      <w:pPr>
        <w:pStyle w:val="Heading4"/>
        <w:spacing w:line="360" w:lineRule="auto"/>
        <w:jc w:val="both"/>
      </w:pPr>
      <w:r>
        <w:t>Dòng sự kiện chính</w:t>
      </w:r>
    </w:p>
    <w:p w:rsidR="002C1A55" w:rsidRDefault="002C1A55" w:rsidP="002C1A55">
      <w:pPr>
        <w:pStyle w:val="BodyText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1.Chọn thêm </w:t>
      </w:r>
      <w:r>
        <w:rPr>
          <w:i/>
          <w:color w:val="0000FF"/>
          <w:lang w:val="en-US"/>
        </w:rPr>
        <w:t>chi nhánh mới hoặc sửa danh mục</w:t>
      </w:r>
      <w:r>
        <w:rPr>
          <w:i/>
          <w:color w:val="0000FF"/>
          <w:lang w:val="en-US"/>
        </w:rPr>
        <w:t>.</w:t>
      </w:r>
    </w:p>
    <w:p w:rsidR="002C1A55" w:rsidRDefault="002C1A55" w:rsidP="002C1A55">
      <w:pPr>
        <w:pStyle w:val="BodyText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2.Nhập thông tin </w:t>
      </w:r>
      <w:r>
        <w:rPr>
          <w:i/>
          <w:color w:val="0000FF"/>
          <w:lang w:val="en-US"/>
        </w:rPr>
        <w:t>danh mục</w:t>
      </w:r>
      <w:r>
        <w:rPr>
          <w:i/>
          <w:color w:val="0000FF"/>
          <w:lang w:val="en-US"/>
        </w:rPr>
        <w:t>.</w:t>
      </w:r>
    </w:p>
    <w:p w:rsidR="002C1A55" w:rsidRPr="0037628A" w:rsidRDefault="002C1A55" w:rsidP="002C1A55">
      <w:pPr>
        <w:pStyle w:val="BodyText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3.Chọn “lưu lại”</w:t>
      </w:r>
    </w:p>
    <w:p w:rsidR="002C1A55" w:rsidRDefault="002C1A55" w:rsidP="002C1A55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2C1A55" w:rsidRDefault="002C1A55" w:rsidP="002C1A55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1.1 Xóa chi nhánh.</w:t>
      </w:r>
    </w:p>
    <w:p w:rsidR="002C1A55" w:rsidRPr="0037628A" w:rsidRDefault="002C1A55" w:rsidP="002C1A55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3.1 Lưu thông tin không thành công, thông báo lỗi</w:t>
      </w:r>
    </w:p>
    <w:p w:rsidR="002C1A55" w:rsidRDefault="002C1A55" w:rsidP="002C1A55">
      <w:pPr>
        <w:pStyle w:val="Heading3"/>
        <w:spacing w:line="360" w:lineRule="auto"/>
        <w:jc w:val="both"/>
      </w:pPr>
      <w:r>
        <w:t>Các yêu cầu đặc biệt</w:t>
      </w:r>
    </w:p>
    <w:p w:rsidR="002C1A55" w:rsidRPr="0037628A" w:rsidRDefault="002C1A55" w:rsidP="002C1A55">
      <w:pPr>
        <w:pStyle w:val="BodyText"/>
        <w:ind w:left="0" w:firstLine="720"/>
        <w:jc w:val="both"/>
        <w:rPr>
          <w:i/>
          <w:color w:val="0000FF"/>
        </w:rPr>
      </w:pPr>
      <w:r>
        <w:rPr>
          <w:i/>
          <w:color w:val="0000FF"/>
        </w:rPr>
        <w:t xml:space="preserve"> </w:t>
      </w:r>
      <w:r>
        <w:rPr>
          <w:i/>
          <w:color w:val="0000FF"/>
          <w:lang w:val="en-US"/>
        </w:rPr>
        <w:t>Đăng nhập với quyền quản  trị</w:t>
      </w:r>
    </w:p>
    <w:p w:rsidR="002C1A55" w:rsidRDefault="002C1A55" w:rsidP="002C1A55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2C1A55" w:rsidRPr="00493807" w:rsidRDefault="002C1A55" w:rsidP="002C1A55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Đã đăng nhập.</w:t>
      </w:r>
    </w:p>
    <w:p w:rsidR="002C1A55" w:rsidRDefault="002C1A55" w:rsidP="002C1A55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2C1A55" w:rsidRDefault="002C1A55" w:rsidP="002C1A55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</w:t>
      </w:r>
      <w:r>
        <w:rPr>
          <w:i/>
          <w:color w:val="0000FF"/>
          <w:lang w:val="en-US"/>
        </w:rPr>
        <w:t xml:space="preserve">hông tin danh mục </w:t>
      </w:r>
      <w:r>
        <w:rPr>
          <w:i/>
          <w:color w:val="0000FF"/>
          <w:lang w:val="en-US"/>
        </w:rPr>
        <w:t>được cập nhật</w:t>
      </w:r>
      <w:r w:rsidRPr="0037628A">
        <w:rPr>
          <w:i/>
          <w:color w:val="0000FF"/>
        </w:rPr>
        <w:t>.</w:t>
      </w:r>
    </w:p>
    <w:p w:rsidR="002C1A55" w:rsidRDefault="002C1A55" w:rsidP="002C1A55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2C1A55" w:rsidRDefault="002C1A55" w:rsidP="002C1A55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“Không có”</w:t>
      </w:r>
      <w:r>
        <w:rPr>
          <w:i/>
          <w:color w:val="0000FF"/>
          <w:lang w:val="en-US"/>
        </w:rPr>
        <w:t>.</w:t>
      </w:r>
    </w:p>
    <w:p w:rsidR="002C1A55" w:rsidRDefault="002C1A55">
      <w:pPr>
        <w:widowControl/>
        <w:spacing w:line="240" w:lineRule="auto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br w:type="page"/>
      </w:r>
    </w:p>
    <w:p w:rsidR="002C1A55" w:rsidRPr="0037628A" w:rsidRDefault="002C1A55" w:rsidP="002C1A55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Đặc tả Use-case </w:t>
      </w:r>
      <w:r w:rsidRPr="0037628A">
        <w:rPr>
          <w:color w:val="0000FF"/>
          <w:lang w:val="en-US"/>
        </w:rPr>
        <w:t>“</w:t>
      </w:r>
      <w:r w:rsidRPr="002C1A55">
        <w:rPr>
          <w:color w:val="0000FF"/>
          <w:lang w:val="en-US"/>
        </w:rPr>
        <w:t>Quản lý danh sách món ăn</w:t>
      </w:r>
      <w:r w:rsidRPr="0037628A">
        <w:rPr>
          <w:color w:val="0000FF"/>
          <w:lang w:val="en-US"/>
        </w:rPr>
        <w:t>”</w:t>
      </w:r>
    </w:p>
    <w:p w:rsidR="002C1A55" w:rsidRDefault="002C1A55" w:rsidP="002C1A55">
      <w:pPr>
        <w:pStyle w:val="Heading3"/>
        <w:spacing w:line="360" w:lineRule="auto"/>
        <w:jc w:val="both"/>
      </w:pPr>
      <w:r>
        <w:t>Tóm tắt</w:t>
      </w:r>
    </w:p>
    <w:p w:rsidR="002C1A55" w:rsidRPr="0037628A" w:rsidRDefault="002C1A55" w:rsidP="002C1A55">
      <w:pPr>
        <w:pStyle w:val="BodyText"/>
        <w:jc w:val="both"/>
        <w:rPr>
          <w:i/>
          <w:color w:val="0000FF"/>
        </w:rPr>
      </w:pPr>
      <w:r w:rsidRPr="002C1A55">
        <w:rPr>
          <w:i/>
          <w:color w:val="0000FF"/>
        </w:rPr>
        <w:t>Quản lý danh sách món ăn của hệ thống</w:t>
      </w:r>
    </w:p>
    <w:p w:rsidR="002C1A55" w:rsidRDefault="002C1A55" w:rsidP="002C1A55">
      <w:pPr>
        <w:pStyle w:val="Heading3"/>
        <w:spacing w:line="360" w:lineRule="auto"/>
        <w:jc w:val="both"/>
      </w:pPr>
      <w:r>
        <w:t>Dòng sự kiện</w:t>
      </w:r>
    </w:p>
    <w:p w:rsidR="002C1A55" w:rsidRDefault="002C1A55" w:rsidP="002C1A55">
      <w:pPr>
        <w:pStyle w:val="Heading4"/>
        <w:spacing w:line="360" w:lineRule="auto"/>
        <w:jc w:val="both"/>
      </w:pPr>
      <w:r>
        <w:t>Dòng sự kiện chính</w:t>
      </w:r>
    </w:p>
    <w:p w:rsidR="002C1A55" w:rsidRDefault="002C1A55" w:rsidP="002C1A55">
      <w:pPr>
        <w:pStyle w:val="BodyText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1.Chọn thêm </w:t>
      </w:r>
      <w:r>
        <w:rPr>
          <w:i/>
          <w:color w:val="0000FF"/>
          <w:lang w:val="en-US"/>
        </w:rPr>
        <w:t>chi nhánh mới hoặc sửa món ăn</w:t>
      </w:r>
      <w:r>
        <w:rPr>
          <w:i/>
          <w:color w:val="0000FF"/>
          <w:lang w:val="en-US"/>
        </w:rPr>
        <w:t>.</w:t>
      </w:r>
    </w:p>
    <w:p w:rsidR="002C1A55" w:rsidRDefault="002C1A55" w:rsidP="002C1A55">
      <w:pPr>
        <w:pStyle w:val="BodyText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2.Nhập thông tin </w:t>
      </w:r>
      <w:r>
        <w:rPr>
          <w:i/>
          <w:color w:val="0000FF"/>
          <w:lang w:val="en-US"/>
        </w:rPr>
        <w:t>món ăn</w:t>
      </w:r>
      <w:r>
        <w:rPr>
          <w:i/>
          <w:color w:val="0000FF"/>
          <w:lang w:val="en-US"/>
        </w:rPr>
        <w:t>.</w:t>
      </w:r>
    </w:p>
    <w:p w:rsidR="002C1A55" w:rsidRPr="0037628A" w:rsidRDefault="002C1A55" w:rsidP="002C1A55">
      <w:pPr>
        <w:pStyle w:val="BodyText"/>
        <w:ind w:left="0"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3.Chọn “lưu lại”</w:t>
      </w:r>
    </w:p>
    <w:p w:rsidR="002C1A55" w:rsidRDefault="002C1A55" w:rsidP="002C1A55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2C1A55" w:rsidRDefault="002C1A55" w:rsidP="002C1A55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1.1 X</w:t>
      </w:r>
      <w:r>
        <w:rPr>
          <w:i/>
          <w:color w:val="0000FF"/>
          <w:lang w:val="en-US"/>
        </w:rPr>
        <w:t>óa món ăn</w:t>
      </w:r>
      <w:r>
        <w:rPr>
          <w:i/>
          <w:color w:val="0000FF"/>
          <w:lang w:val="en-US"/>
        </w:rPr>
        <w:t>.</w:t>
      </w:r>
    </w:p>
    <w:p w:rsidR="002C1A55" w:rsidRPr="0037628A" w:rsidRDefault="002C1A55" w:rsidP="002C1A55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3.1 Lưu thông tin không thành công, thông báo lỗi</w:t>
      </w:r>
    </w:p>
    <w:p w:rsidR="002C1A55" w:rsidRDefault="002C1A55" w:rsidP="002C1A55">
      <w:pPr>
        <w:pStyle w:val="Heading3"/>
        <w:spacing w:line="360" w:lineRule="auto"/>
        <w:jc w:val="both"/>
      </w:pPr>
      <w:r>
        <w:t>Các yêu cầu đặc biệt</w:t>
      </w:r>
    </w:p>
    <w:p w:rsidR="002C1A55" w:rsidRPr="0037628A" w:rsidRDefault="002C1A55" w:rsidP="002C1A55">
      <w:pPr>
        <w:pStyle w:val="BodyText"/>
        <w:ind w:left="0" w:firstLine="720"/>
        <w:jc w:val="both"/>
        <w:rPr>
          <w:i/>
          <w:color w:val="0000FF"/>
        </w:rPr>
      </w:pPr>
      <w:r>
        <w:rPr>
          <w:i/>
          <w:color w:val="0000FF"/>
        </w:rPr>
        <w:t xml:space="preserve"> </w:t>
      </w:r>
      <w:r>
        <w:rPr>
          <w:i/>
          <w:color w:val="0000FF"/>
          <w:lang w:val="en-US"/>
        </w:rPr>
        <w:t>Đăng nhập với quyền quản  trị</w:t>
      </w:r>
    </w:p>
    <w:p w:rsidR="002C1A55" w:rsidRDefault="002C1A55" w:rsidP="002C1A55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2C1A55" w:rsidRPr="00493807" w:rsidRDefault="002C1A55" w:rsidP="002C1A55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Đã đăng nhập.</w:t>
      </w:r>
    </w:p>
    <w:p w:rsidR="002C1A55" w:rsidRDefault="002C1A55" w:rsidP="002C1A55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2C1A55" w:rsidRDefault="002C1A55" w:rsidP="002C1A55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</w:t>
      </w:r>
      <w:r>
        <w:rPr>
          <w:i/>
          <w:color w:val="0000FF"/>
          <w:lang w:val="en-US"/>
        </w:rPr>
        <w:t xml:space="preserve">hông tin món ăn </w:t>
      </w:r>
      <w:r>
        <w:rPr>
          <w:i/>
          <w:color w:val="0000FF"/>
          <w:lang w:val="en-US"/>
        </w:rPr>
        <w:t>được cập nhật</w:t>
      </w:r>
      <w:r w:rsidRPr="0037628A">
        <w:rPr>
          <w:i/>
          <w:color w:val="0000FF"/>
        </w:rPr>
        <w:t>.</w:t>
      </w:r>
    </w:p>
    <w:p w:rsidR="002C1A55" w:rsidRDefault="002C1A55" w:rsidP="002C1A55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A53FC3" w:rsidRDefault="002C1A55" w:rsidP="002C1A55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“Không có”.</w:t>
      </w:r>
      <w:bookmarkStart w:id="10" w:name="_GoBack"/>
      <w:bookmarkEnd w:id="10"/>
    </w:p>
    <w:p w:rsidR="008E77C5" w:rsidRDefault="008E77C5" w:rsidP="008E77C5">
      <w:pPr>
        <w:pStyle w:val="BodyText"/>
        <w:jc w:val="both"/>
        <w:rPr>
          <w:i/>
          <w:color w:val="0000FF"/>
          <w:lang w:val="en-US"/>
        </w:rPr>
      </w:pPr>
    </w:p>
    <w:p w:rsidR="008E77C5" w:rsidRDefault="008E77C5" w:rsidP="008E77C5">
      <w:pPr>
        <w:pStyle w:val="BodyText"/>
        <w:jc w:val="both"/>
        <w:rPr>
          <w:i/>
          <w:color w:val="0000FF"/>
          <w:lang w:val="en-US"/>
        </w:rPr>
      </w:pPr>
    </w:p>
    <w:p w:rsidR="003548A8" w:rsidRDefault="003548A8" w:rsidP="00A23833">
      <w:pPr>
        <w:spacing w:line="360" w:lineRule="auto"/>
        <w:jc w:val="both"/>
        <w:rPr>
          <w:i/>
          <w:color w:val="0000FF"/>
          <w:lang w:val="en-US"/>
        </w:rPr>
      </w:pPr>
    </w:p>
    <w:sectPr w:rsidR="003548A8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95A" w:rsidRDefault="0085195A">
      <w:r>
        <w:separator/>
      </w:r>
    </w:p>
  </w:endnote>
  <w:endnote w:type="continuationSeparator" w:id="0">
    <w:p w:rsidR="0085195A" w:rsidRDefault="00851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58F" w:rsidRDefault="006A358F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53490AFF" wp14:editId="3437CB0E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6A358F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6A358F" w:rsidRPr="007A1DE8" w:rsidRDefault="006A358F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7C78725F" wp14:editId="33C8954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6A358F" w:rsidRPr="00B871C5" w:rsidRDefault="006A358F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2C1A55">
            <w:rPr>
              <w:rStyle w:val="PageNumber"/>
              <w:noProof/>
            </w:rPr>
            <w:t>17</w:t>
          </w:r>
          <w:r>
            <w:rPr>
              <w:rStyle w:val="PageNumber"/>
            </w:rPr>
            <w:fldChar w:fldCharType="end"/>
          </w:r>
        </w:p>
      </w:tc>
    </w:tr>
  </w:tbl>
  <w:p w:rsidR="006A358F" w:rsidRDefault="006A35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95A" w:rsidRDefault="0085195A">
      <w:r>
        <w:separator/>
      </w:r>
    </w:p>
  </w:footnote>
  <w:footnote w:type="continuationSeparator" w:id="0">
    <w:p w:rsidR="0085195A" w:rsidRDefault="008519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58F" w:rsidRDefault="006A358F" w:rsidP="00FC77E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662CCF" wp14:editId="79D1F9E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C1B494" id="Freeform 1" o:spid="_x0000_s1026" style="position:absolute;margin-left:0;margin-top:0;width:93.15pt;height:815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54A5AF60" wp14:editId="7345E4C4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A358F" w:rsidRDefault="006A358F" w:rsidP="00FC77E2">
    <w:pPr>
      <w:pStyle w:val="Title"/>
      <w:rPr>
        <w:lang w:val="en-US"/>
      </w:rPr>
    </w:pPr>
  </w:p>
  <w:p w:rsidR="006A358F" w:rsidRPr="003B1A2B" w:rsidRDefault="006A358F" w:rsidP="00FC77E2">
    <w:pPr>
      <w:rPr>
        <w:lang w:val="en-US"/>
      </w:rPr>
    </w:pPr>
  </w:p>
  <w:p w:rsidR="006A358F" w:rsidRPr="00F53DBB" w:rsidRDefault="006A358F" w:rsidP="00FC77E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6A358F" w:rsidRPr="0040293A" w:rsidRDefault="006A358F" w:rsidP="00FC77E2">
    <w:pPr>
      <w:pStyle w:val="Header"/>
      <w:rPr>
        <w:rFonts w:eastAsia="Tahoma"/>
      </w:rPr>
    </w:pPr>
  </w:p>
  <w:p w:rsidR="006A358F" w:rsidRPr="00FC77E2" w:rsidRDefault="006A358F" w:rsidP="00FC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58F" w:rsidRDefault="006A358F">
    <w:r w:rsidRPr="004257CD">
      <w:rPr>
        <w:noProof/>
        <w:lang w:val="en-US"/>
      </w:rPr>
      <w:drawing>
        <wp:anchor distT="0" distB="0" distL="114300" distR="114300" simplePos="0" relativeHeight="251659776" behindDoc="1" locked="0" layoutInCell="1" allowOverlap="1" wp14:anchorId="3273FEA6" wp14:editId="26FCF475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6A358F" w:rsidTr="008D3541">
      <w:tc>
        <w:tcPr>
          <w:tcW w:w="6623" w:type="dxa"/>
          <w:shd w:val="clear" w:color="auto" w:fill="auto"/>
        </w:tcPr>
        <w:p w:rsidR="006A358F" w:rsidRPr="008D3541" w:rsidRDefault="006A358F" w:rsidP="00F85381">
          <w:pPr>
            <w:pStyle w:val="Header"/>
            <w:tabs>
              <w:tab w:val="clear" w:pos="4320"/>
              <w:tab w:val="clear" w:pos="8640"/>
              <w:tab w:val="left" w:pos="1695"/>
              <w:tab w:val="left" w:pos="2175"/>
            </w:tabs>
            <w:rPr>
              <w:color w:val="0000FF"/>
              <w:lang w:val="en-US"/>
            </w:rPr>
          </w:pPr>
          <w:r w:rsidRPr="00F85381">
            <w:rPr>
              <w:color w:val="0000FF"/>
              <w:lang w:val="en-US"/>
            </w:rPr>
            <w:t>Hệ thống web quản lý quán ăn</w:t>
          </w:r>
        </w:p>
      </w:tc>
      <w:tc>
        <w:tcPr>
          <w:tcW w:w="2845" w:type="dxa"/>
          <w:shd w:val="clear" w:color="auto" w:fill="auto"/>
        </w:tcPr>
        <w:p w:rsidR="006A358F" w:rsidRPr="008D3541" w:rsidRDefault="006A358F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>
            <w:rPr>
              <w:color w:val="0000FF"/>
              <w:lang w:val="en-US"/>
            </w:rPr>
            <w:t>1.0</w:t>
          </w:r>
        </w:p>
      </w:tc>
    </w:tr>
    <w:tr w:rsidR="006A358F" w:rsidTr="008D3541">
      <w:tc>
        <w:tcPr>
          <w:tcW w:w="6623" w:type="dxa"/>
          <w:shd w:val="clear" w:color="auto" w:fill="auto"/>
        </w:tcPr>
        <w:p w:rsidR="006A358F" w:rsidRPr="008D3541" w:rsidRDefault="006A358F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>Mô hình Use case</w:t>
          </w:r>
        </w:p>
      </w:tc>
      <w:tc>
        <w:tcPr>
          <w:tcW w:w="2845" w:type="dxa"/>
          <w:shd w:val="clear" w:color="auto" w:fill="auto"/>
        </w:tcPr>
        <w:p w:rsidR="006A358F" w:rsidRPr="008D3541" w:rsidRDefault="006A358F" w:rsidP="00F85381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Pr="008D3541">
            <w:rPr>
              <w:color w:val="0000FF"/>
              <w:lang w:val="en-US"/>
            </w:rPr>
            <w:t>&lt;</w:t>
          </w:r>
          <w:r>
            <w:rPr>
              <w:color w:val="0000FF"/>
              <w:lang w:val="en-US"/>
            </w:rPr>
            <w:t>09</w:t>
          </w:r>
          <w:r w:rsidRPr="008D3541">
            <w:rPr>
              <w:color w:val="0000FF"/>
              <w:lang w:val="en-US"/>
            </w:rPr>
            <w:t>/</w:t>
          </w:r>
          <w:r>
            <w:rPr>
              <w:color w:val="0000FF"/>
              <w:lang w:val="en-US"/>
            </w:rPr>
            <w:t>02</w:t>
          </w:r>
          <w:r w:rsidRPr="008D3541">
            <w:rPr>
              <w:color w:val="0000FF"/>
              <w:lang w:val="en-US"/>
            </w:rPr>
            <w:t>/</w:t>
          </w:r>
          <w:r>
            <w:rPr>
              <w:color w:val="0000FF"/>
              <w:lang w:val="en-US"/>
            </w:rPr>
            <w:t>2020</w:t>
          </w:r>
          <w:r w:rsidRPr="008D3541">
            <w:rPr>
              <w:color w:val="0000FF"/>
              <w:lang w:val="en-US"/>
            </w:rPr>
            <w:t>&gt;</w:t>
          </w:r>
        </w:p>
      </w:tc>
    </w:tr>
  </w:tbl>
  <w:p w:rsidR="006A358F" w:rsidRPr="007A1DE8" w:rsidRDefault="006A358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63E4732"/>
    <w:multiLevelType w:val="hybridMultilevel"/>
    <w:tmpl w:val="B9EE8B8C"/>
    <w:lvl w:ilvl="0" w:tplc="55064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15"/>
  </w:num>
  <w:num w:numId="5">
    <w:abstractNumId w:val="17"/>
  </w:num>
  <w:num w:numId="6">
    <w:abstractNumId w:val="9"/>
  </w:num>
  <w:num w:numId="7">
    <w:abstractNumId w:val="18"/>
  </w:num>
  <w:num w:numId="8">
    <w:abstractNumId w:val="23"/>
  </w:num>
  <w:num w:numId="9">
    <w:abstractNumId w:val="11"/>
  </w:num>
  <w:num w:numId="10">
    <w:abstractNumId w:val="7"/>
  </w:num>
  <w:num w:numId="11">
    <w:abstractNumId w:val="28"/>
  </w:num>
  <w:num w:numId="12">
    <w:abstractNumId w:val="24"/>
  </w:num>
  <w:num w:numId="13">
    <w:abstractNumId w:val="22"/>
  </w:num>
  <w:num w:numId="14">
    <w:abstractNumId w:val="2"/>
  </w:num>
  <w:num w:numId="15">
    <w:abstractNumId w:val="5"/>
  </w:num>
  <w:num w:numId="16">
    <w:abstractNumId w:val="21"/>
  </w:num>
  <w:num w:numId="17">
    <w:abstractNumId w:val="26"/>
  </w:num>
  <w:num w:numId="18">
    <w:abstractNumId w:val="10"/>
  </w:num>
  <w:num w:numId="19">
    <w:abstractNumId w:val="20"/>
  </w:num>
  <w:num w:numId="20">
    <w:abstractNumId w:val="25"/>
  </w:num>
  <w:num w:numId="21">
    <w:abstractNumId w:val="27"/>
  </w:num>
  <w:num w:numId="22">
    <w:abstractNumId w:val="8"/>
  </w:num>
  <w:num w:numId="23">
    <w:abstractNumId w:val="14"/>
  </w:num>
  <w:num w:numId="24">
    <w:abstractNumId w:val="6"/>
  </w:num>
  <w:num w:numId="25">
    <w:abstractNumId w:val="4"/>
  </w:num>
  <w:num w:numId="26">
    <w:abstractNumId w:val="13"/>
  </w:num>
  <w:num w:numId="27">
    <w:abstractNumId w:val="19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129FA"/>
    <w:rsid w:val="000519D9"/>
    <w:rsid w:val="000C0CA8"/>
    <w:rsid w:val="00185356"/>
    <w:rsid w:val="002160F2"/>
    <w:rsid w:val="00221A67"/>
    <w:rsid w:val="002B75F8"/>
    <w:rsid w:val="002C1A55"/>
    <w:rsid w:val="002C7AFF"/>
    <w:rsid w:val="00301562"/>
    <w:rsid w:val="0031511D"/>
    <w:rsid w:val="003548A8"/>
    <w:rsid w:val="003701D7"/>
    <w:rsid w:val="003747E6"/>
    <w:rsid w:val="004176B5"/>
    <w:rsid w:val="00435847"/>
    <w:rsid w:val="00493807"/>
    <w:rsid w:val="004B7CC9"/>
    <w:rsid w:val="004E4257"/>
    <w:rsid w:val="00562A7E"/>
    <w:rsid w:val="005802A5"/>
    <w:rsid w:val="0060493B"/>
    <w:rsid w:val="006257BE"/>
    <w:rsid w:val="006855DC"/>
    <w:rsid w:val="006A358F"/>
    <w:rsid w:val="006E420F"/>
    <w:rsid w:val="006E56E2"/>
    <w:rsid w:val="007338F6"/>
    <w:rsid w:val="00754C73"/>
    <w:rsid w:val="00775747"/>
    <w:rsid w:val="007A1DE8"/>
    <w:rsid w:val="007F21C9"/>
    <w:rsid w:val="007F42FA"/>
    <w:rsid w:val="008243D9"/>
    <w:rsid w:val="0085195A"/>
    <w:rsid w:val="008866F1"/>
    <w:rsid w:val="0089277B"/>
    <w:rsid w:val="008D3541"/>
    <w:rsid w:val="008E77C5"/>
    <w:rsid w:val="00984338"/>
    <w:rsid w:val="0099744F"/>
    <w:rsid w:val="009B2AFC"/>
    <w:rsid w:val="009F47F5"/>
    <w:rsid w:val="00A23833"/>
    <w:rsid w:val="00A42918"/>
    <w:rsid w:val="00A53FC3"/>
    <w:rsid w:val="00A544E7"/>
    <w:rsid w:val="00A638EF"/>
    <w:rsid w:val="00AC3388"/>
    <w:rsid w:val="00B07BF9"/>
    <w:rsid w:val="00B1776A"/>
    <w:rsid w:val="00B871C5"/>
    <w:rsid w:val="00BB5444"/>
    <w:rsid w:val="00C34034"/>
    <w:rsid w:val="00C74D6D"/>
    <w:rsid w:val="00CA52C8"/>
    <w:rsid w:val="00CB3D2B"/>
    <w:rsid w:val="00D234F3"/>
    <w:rsid w:val="00D532D0"/>
    <w:rsid w:val="00DA2A6D"/>
    <w:rsid w:val="00DC363E"/>
    <w:rsid w:val="00DD57E3"/>
    <w:rsid w:val="00E95D0C"/>
    <w:rsid w:val="00F85381"/>
    <w:rsid w:val="00FA2327"/>
    <w:rsid w:val="00FB3FFD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885170"/>
  <w15:docId w15:val="{73286053-2F46-40F1-8725-6E150572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paragraph" w:styleId="EndnoteText">
    <w:name w:val="endnote text"/>
    <w:basedOn w:val="Normal"/>
    <w:link w:val="EndnoteTextChar"/>
    <w:semiHidden/>
    <w:unhideWhenUsed/>
    <w:rsid w:val="007F42FA"/>
    <w:pPr>
      <w:spacing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7F42FA"/>
    <w:rPr>
      <w:lang w:val="vi-VN"/>
    </w:rPr>
  </w:style>
  <w:style w:type="character" w:styleId="EndnoteReference">
    <w:name w:val="endnote reference"/>
    <w:basedOn w:val="DefaultParagraphFont"/>
    <w:semiHidden/>
    <w:unhideWhenUsed/>
    <w:rsid w:val="007F42FA"/>
    <w:rPr>
      <w:vertAlign w:val="superscript"/>
    </w:rPr>
  </w:style>
  <w:style w:type="paragraph" w:styleId="ListParagraph">
    <w:name w:val="List Paragraph"/>
    <w:basedOn w:val="Normal"/>
    <w:uiPriority w:val="34"/>
    <w:qFormat/>
    <w:rsid w:val="00493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6BD49-8439-4565-AA9C-21818693E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106</TotalTime>
  <Pages>18</Pages>
  <Words>1514</Words>
  <Characters>8632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10126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HIEU</cp:lastModifiedBy>
  <cp:revision>11</cp:revision>
  <cp:lastPrinted>2013-12-07T15:57:00Z</cp:lastPrinted>
  <dcterms:created xsi:type="dcterms:W3CDTF">2013-10-13T11:06:00Z</dcterms:created>
  <dcterms:modified xsi:type="dcterms:W3CDTF">2020-04-24T05:08:00Z</dcterms:modified>
</cp:coreProperties>
</file>